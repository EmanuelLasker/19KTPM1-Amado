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641A" w14:textId="68107520" w:rsidR="00D077E9" w:rsidRDefault="00E66150" w:rsidP="00D70D02">
      <w:r>
        <w:rPr>
          <w:noProof/>
        </w:rPr>
        <w:drawing>
          <wp:anchor distT="0" distB="0" distL="114300" distR="114300" simplePos="0" relativeHeight="251647990" behindDoc="1" locked="0" layoutInCell="1" allowOverlap="1" wp14:anchorId="48E54175" wp14:editId="11B8821B">
            <wp:simplePos x="0" y="0"/>
            <wp:positionH relativeFrom="page">
              <wp:align>left</wp:align>
            </wp:positionH>
            <wp:positionV relativeFrom="paragraph">
              <wp:posOffset>-1363980</wp:posOffset>
            </wp:positionV>
            <wp:extent cx="9347200" cy="11680237"/>
            <wp:effectExtent l="0" t="0" r="6350" b="0"/>
            <wp:wrapNone/>
            <wp:docPr id="9" name="Picture 9" descr="turned-on monitor displaying digital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ned-on monitor displaying digital produ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0" cy="116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CA3704">
        <w:rPr>
          <w:noProof/>
        </w:rPr>
        <mc:AlternateContent>
          <mc:Choice Requires="wps">
            <w:drawing>
              <wp:anchor distT="0" distB="0" distL="114300" distR="114300" simplePos="0" relativeHeight="251649015" behindDoc="1" locked="0" layoutInCell="1" allowOverlap="1" wp14:anchorId="795DE9DA" wp14:editId="2F9E5430">
                <wp:simplePos x="0" y="0"/>
                <wp:positionH relativeFrom="page">
                  <wp:align>right</wp:align>
                </wp:positionH>
                <wp:positionV relativeFrom="paragraph">
                  <wp:posOffset>-927735</wp:posOffset>
                </wp:positionV>
                <wp:extent cx="7760335" cy="6759575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335" cy="6759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5">
                                <a:lumMod val="10000"/>
                                <a:alpha val="70000"/>
                              </a:schemeClr>
                            </a:gs>
                            <a:gs pos="0">
                              <a:schemeClr val="accent5">
                                <a:lumMod val="10000"/>
                                <a:alpha val="3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5207E" id="Rectangle 28" o:spid="_x0000_s1026" style="position:absolute;margin-left:559.85pt;margin-top:-73.05pt;width:611.05pt;height:532.25pt;z-index:-2516674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" fillcolor="#261301 [328]" stroked="f" strokeweight="2pt">
                <v:fill opacity="19660f" color2="#261301 [328]" o:opacity2="45875f" rotate="t" angle="45" focus="100%" type="gradient"/>
                <w10:wrap anchorx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43B1D3E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38FE01" w14:textId="0A3B8F7B" w:rsidR="00D077E9" w:rsidRPr="007D61B0" w:rsidRDefault="00AB3D47" w:rsidP="007D61B0">
            <w:pPr>
              <w:ind w:left="180"/>
              <w:rPr>
                <w:rFonts w:ascii="Montserrat ExtraBold" w:hAnsi="Montserrat ExtraBold"/>
                <w:color w:val="171717" w:themeColor="background2" w:themeShade="1A"/>
                <w:sz w:val="24"/>
                <w:szCs w:val="20"/>
              </w:rPr>
            </w:pPr>
            <w:r>
              <w:rPr>
                <w:rFonts w:ascii="Montserrat ExtraBold" w:hAnsi="Montserrat ExtraBold"/>
                <w:color w:val="171717" w:themeColor="background2" w:themeShade="1A"/>
                <w:sz w:val="24"/>
                <w:szCs w:val="20"/>
              </w:rPr>
              <w:t>Đại Học Khoa Học Tự Nhiên, ĐHQG - HCM</w:t>
            </w:r>
          </w:p>
          <w:p w14:paraId="6097AA99" w14:textId="709CB011" w:rsidR="007D61B0" w:rsidRPr="007D61B0" w:rsidRDefault="0019092E" w:rsidP="007D61B0">
            <w:pPr>
              <w:ind w:left="180"/>
              <w:rPr>
                <w:rFonts w:ascii="Montserrat ExtraBold" w:hAnsi="Montserrat ExtraBold"/>
                <w:color w:val="171717" w:themeColor="background2" w:themeShade="1A"/>
                <w:sz w:val="24"/>
                <w:szCs w:val="20"/>
              </w:rPr>
            </w:pPr>
            <w:r>
              <w:rPr>
                <w:rFonts w:ascii="Montserrat ExtraBold" w:hAnsi="Montserrat ExtraBold"/>
                <w:color w:val="171717" w:themeColor="background2" w:themeShade="1A"/>
                <w:sz w:val="24"/>
                <w:szCs w:val="20"/>
              </w:rPr>
              <w:t>Khoa Công nghệ Thông tin</w:t>
            </w:r>
          </w:p>
          <w:p w14:paraId="79754DEB" w14:textId="640B89EB" w:rsidR="00D077E9" w:rsidRDefault="00CA3704" w:rsidP="00D077E9"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799" behindDoc="0" locked="0" layoutInCell="1" allowOverlap="1" wp14:anchorId="77846FDA" wp14:editId="64E298C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71119</wp:posOffset>
                      </wp:positionV>
                      <wp:extent cx="1390650" cy="0"/>
                      <wp:effectExtent l="0" t="19050" r="0" b="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3A9CC" id="Straight Connector 25" o:spid="_x0000_s1026" style="position:absolute;z-index:25166079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1pt,5.6pt" to="117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" strokecolor="#ffae0c [2406]" strokeweight="3pt">
                      <o:lock v:ext="edit" shapetype="f"/>
                    </v:line>
                  </w:pict>
                </mc:Fallback>
              </mc:AlternateContent>
            </w:r>
          </w:p>
        </w:tc>
      </w:tr>
      <w:tr w:rsidR="00D077E9" w14:paraId="74E35F5E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0BEF18" w14:textId="359B303E" w:rsidR="00B579AE" w:rsidRPr="00BE3805" w:rsidRDefault="00CA3704" w:rsidP="00B579AE">
            <w:pPr>
              <w:ind w:left="180"/>
              <w:rPr>
                <w:rFonts w:ascii="Montserrat ExtraBold" w:hAnsi="Montserrat ExtraBold"/>
                <w:b w:val="0"/>
                <w:bCs/>
                <w:noProof/>
                <w:color w:val="FFAE0C" w:themeColor="accent3" w:themeShade="BF"/>
                <w:sz w:val="52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21259D4E" wp14:editId="27A300DA">
                      <wp:simplePos x="0" y="0"/>
                      <wp:positionH relativeFrom="column">
                        <wp:posOffset>-119380</wp:posOffset>
                      </wp:positionH>
                      <wp:positionV relativeFrom="page">
                        <wp:posOffset>-1536065</wp:posOffset>
                      </wp:positionV>
                      <wp:extent cx="3938905" cy="8267700"/>
                      <wp:effectExtent l="0" t="0" r="0" b="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F44A7" id="Rectangle 23" o:spid="_x0000_s1026" style="position:absolute;margin-left:-9.4pt;margin-top:-120.95pt;width:310.15pt;height:65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19092E">
              <w:rPr>
                <w:rFonts w:ascii="Montserrat ExtraBold" w:hAnsi="Montserrat ExtraBold"/>
                <w:b w:val="0"/>
                <w:bCs/>
                <w:noProof/>
                <w:color w:val="0F0D29" w:themeColor="text1"/>
                <w:sz w:val="24"/>
                <w:szCs w:val="24"/>
              </w:rPr>
              <w:t>Môn</w:t>
            </w:r>
            <w:r w:rsidR="00BE3805">
              <w:rPr>
                <w:rFonts w:ascii="Montserrat ExtraBold" w:hAnsi="Montserrat ExtraBold"/>
                <w:b w:val="0"/>
                <w:bCs/>
                <w:noProof/>
                <w:color w:val="0F0D29" w:themeColor="text1"/>
                <w:sz w:val="24"/>
                <w:szCs w:val="24"/>
              </w:rPr>
              <w:t xml:space="preserve">: </w:t>
            </w:r>
            <w:r w:rsidR="00081F2E">
              <w:rPr>
                <w:rFonts w:ascii="Montserrat ExtraBold" w:hAnsi="Montserrat ExtraBold"/>
                <w:b w:val="0"/>
                <w:bCs/>
                <w:noProof/>
                <w:color w:val="0F0D29" w:themeColor="text1"/>
                <w:sz w:val="24"/>
                <w:szCs w:val="24"/>
              </w:rPr>
              <w:t>Thiết kế Phần mềm</w:t>
            </w:r>
          </w:p>
          <w:p w14:paraId="697CBDC4" w14:textId="77777777" w:rsidR="00CB2015" w:rsidRDefault="00CB2015" w:rsidP="00CB2015">
            <w:pPr>
              <w:spacing w:line="240" w:lineRule="auto"/>
              <w:ind w:left="180"/>
              <w:rPr>
                <w:rFonts w:ascii="Montserrat ExtraBold" w:hAnsi="Montserrat ExtraBold"/>
                <w:noProof/>
                <w:color w:val="FF7619" w:themeColor="accent1"/>
                <w:sz w:val="52"/>
                <w:szCs w:val="52"/>
                <w:lang w:val="vi-VN"/>
              </w:rPr>
            </w:pPr>
            <w:r>
              <w:rPr>
                <w:rFonts w:ascii="Montserrat ExtraBold" w:hAnsi="Montserrat ExtraBold"/>
                <w:noProof/>
                <w:color w:val="FF7619" w:themeColor="accent1"/>
                <w:sz w:val="52"/>
                <w:szCs w:val="52"/>
                <w:lang w:val="vi-VN"/>
              </w:rPr>
              <w:t xml:space="preserve">HƯỚNG DẪN </w:t>
            </w:r>
          </w:p>
          <w:p w14:paraId="0ADDAA85" w14:textId="4353309D" w:rsidR="00CB2015" w:rsidRPr="00CB2015" w:rsidRDefault="00CB2015" w:rsidP="00CB2015">
            <w:pPr>
              <w:spacing w:line="240" w:lineRule="auto"/>
              <w:ind w:left="180"/>
              <w:rPr>
                <w:rFonts w:ascii="Montserrat ExtraBold" w:hAnsi="Montserrat ExtraBold"/>
                <w:noProof/>
                <w:color w:val="FF7619" w:themeColor="accent1"/>
                <w:sz w:val="52"/>
                <w:szCs w:val="52"/>
                <w:lang w:val="vi-VN"/>
              </w:rPr>
            </w:pPr>
            <w:r>
              <w:rPr>
                <w:rFonts w:ascii="Montserrat ExtraBold" w:hAnsi="Montserrat ExtraBold"/>
                <w:noProof/>
                <w:color w:val="FF7619" w:themeColor="accent1"/>
                <w:sz w:val="52"/>
                <w:szCs w:val="52"/>
                <w:lang w:val="vi-VN"/>
              </w:rPr>
              <w:t>SỬ DỤNG</w:t>
            </w:r>
          </w:p>
        </w:tc>
      </w:tr>
      <w:tr w:rsidR="00D077E9" w14:paraId="7EC047E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color w:val="FF7619" w:themeColor="accent1"/>
              </w:rPr>
              <w:id w:val="1080870105"/>
              <w:placeholder>
                <w:docPart w:val="3CA80737A8A64275B1C8383AFAEDBA90"/>
              </w:placeholder>
              <w15:appearance w15:val="hidden"/>
            </w:sdtPr>
            <w:sdtEndPr>
              <w:rPr>
                <w:rFonts w:ascii="Montserrat SemiBold" w:hAnsi="Montserrat SemiBold"/>
              </w:rPr>
            </w:sdtEndPr>
            <w:sdtContent>
              <w:p w14:paraId="51CE9C0C" w14:textId="67D40B30" w:rsidR="00D077E9" w:rsidRPr="0085632C" w:rsidRDefault="00D077E9" w:rsidP="00D077E9">
                <w:pPr>
                  <w:rPr>
                    <w:rFonts w:ascii="Montserrat SemiBold" w:hAnsi="Montserrat SemiBold"/>
                    <w:color w:val="FF7619" w:themeColor="accent1"/>
                  </w:rPr>
                </w:pPr>
                <w:r w:rsidRPr="0085632C">
                  <w:rPr>
                    <w:rStyle w:val="SubtitleChar"/>
                    <w:rFonts w:ascii="Montserrat SemiBold" w:hAnsi="Montserrat SemiBold"/>
                    <w:b w:val="0"/>
                    <w:color w:val="FF7619" w:themeColor="accent1"/>
                  </w:rPr>
                  <w:fldChar w:fldCharType="begin"/>
                </w:r>
                <w:r w:rsidRPr="0085632C">
                  <w:rPr>
                    <w:rStyle w:val="SubtitleChar"/>
                    <w:rFonts w:ascii="Montserrat SemiBold" w:hAnsi="Montserrat SemiBold"/>
                    <w:b w:val="0"/>
                    <w:color w:val="FF7619" w:themeColor="accent1"/>
                  </w:rPr>
                  <w:instrText xml:space="preserve"> DATE  \@ "MMMM d"  \* MERGEFORMAT </w:instrText>
                </w:r>
                <w:r w:rsidRPr="0085632C">
                  <w:rPr>
                    <w:rStyle w:val="SubtitleChar"/>
                    <w:rFonts w:ascii="Montserrat SemiBold" w:hAnsi="Montserrat SemiBold"/>
                    <w:b w:val="0"/>
                    <w:color w:val="FF7619" w:themeColor="accent1"/>
                  </w:rPr>
                  <w:fldChar w:fldCharType="separate"/>
                </w:r>
                <w:r w:rsidR="00081F2E">
                  <w:rPr>
                    <w:rStyle w:val="SubtitleChar"/>
                    <w:rFonts w:ascii="Montserrat SemiBold" w:hAnsi="Montserrat SemiBold"/>
                    <w:b w:val="0"/>
                    <w:noProof/>
                    <w:color w:val="FF7619" w:themeColor="accent1"/>
                  </w:rPr>
                  <w:t>April 8</w:t>
                </w:r>
                <w:r w:rsidRPr="0085632C">
                  <w:rPr>
                    <w:rStyle w:val="SubtitleChar"/>
                    <w:rFonts w:ascii="Montserrat SemiBold" w:hAnsi="Montserrat SemiBold"/>
                    <w:b w:val="0"/>
                    <w:color w:val="FF7619" w:themeColor="accent1"/>
                  </w:rPr>
                  <w:fldChar w:fldCharType="end"/>
                </w:r>
              </w:p>
            </w:sdtContent>
          </w:sdt>
          <w:p w14:paraId="59343BB2" w14:textId="742738ED" w:rsidR="00D077E9" w:rsidRPr="0085632C" w:rsidRDefault="00CA3704" w:rsidP="00D077E9">
            <w:pPr>
              <w:rPr>
                <w:noProof/>
                <w:color w:val="FF0000"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3B9B67A" wp14:editId="2610F8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25399</wp:posOffset>
                      </wp:positionV>
                      <wp:extent cx="1390650" cy="0"/>
                      <wp:effectExtent l="0" t="19050" r="0" b="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840389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pt" to="109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" strokecolor="#ffae0c [2406]" strokeweight="3pt">
                      <o:lock v:ext="edit" shapetype="f"/>
                    </v:line>
                  </w:pict>
                </mc:Fallback>
              </mc:AlternateContent>
            </w:r>
          </w:p>
          <w:p w14:paraId="2D978C26" w14:textId="46981265" w:rsidR="00D077E9" w:rsidRDefault="00C60072" w:rsidP="00C60072">
            <w:pPr>
              <w:rPr>
                <w:rFonts w:ascii="Montserrat SemiBold" w:hAnsi="Montserrat SemiBold"/>
                <w:color w:val="171717" w:themeColor="background2" w:themeShade="1A"/>
              </w:rPr>
            </w:pPr>
            <w:r>
              <w:rPr>
                <w:rFonts w:ascii="Montserrat SemiBold" w:hAnsi="Montserrat SemiBold"/>
                <w:color w:val="171717" w:themeColor="background2" w:themeShade="1A"/>
              </w:rPr>
              <w:t>19</w:t>
            </w:r>
            <w:r w:rsidR="003F53A9">
              <w:rPr>
                <w:rFonts w:ascii="Montserrat SemiBold" w:hAnsi="Montserrat SemiBold"/>
                <w:color w:val="171717" w:themeColor="background2" w:themeShade="1A"/>
              </w:rPr>
              <w:t>KTPM1</w:t>
            </w:r>
          </w:p>
          <w:p w14:paraId="07450AE9" w14:textId="174FF660" w:rsidR="00C60072" w:rsidRPr="00BA3981" w:rsidRDefault="00BA3981" w:rsidP="00C60072">
            <w:pPr>
              <w:rPr>
                <w:rFonts w:ascii="Montserrat SemiBold" w:hAnsi="Montserrat SemiBold"/>
                <w:color w:val="171717" w:themeColor="background2" w:themeShade="1A"/>
                <w:lang w:val="vi-VN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lang w:val="vi-VN"/>
              </w:rPr>
              <w:t>19127201 – Lê Quang Tấn Long</w:t>
            </w:r>
          </w:p>
        </w:tc>
      </w:tr>
    </w:tbl>
    <w:p w14:paraId="62DA24B9" w14:textId="1E683382" w:rsidR="008E2A7F" w:rsidRPr="00063E56" w:rsidRDefault="00CA3704" w:rsidP="00063E56">
      <w:p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2072C8B" wp14:editId="6ADC25BF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4305" cy="337439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4305" cy="33743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8FD63" id="Rectangle 20" o:spid="_x0000_s1026" style="position:absolute;margin-left:560.95pt;margin-top:0;width:612.15pt;height:265.7pt;z-index:-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" fillcolor="#ffae0c [2406]" stroked="f" strokeweight="2pt">
                <w10:wrap anchorx="page" anchory="page"/>
              </v:rect>
            </w:pict>
          </mc:Fallback>
        </mc:AlternateContent>
      </w:r>
      <w:r w:rsidR="00D077E9">
        <w:br w:type="page"/>
      </w:r>
    </w:p>
    <w:p w14:paraId="717FF247" w14:textId="0E86C256" w:rsidR="001E2710" w:rsidRPr="0085632C" w:rsidRDefault="001E2710" w:rsidP="001E2710">
      <w:pPr>
        <w:spacing w:after="200"/>
        <w:rPr>
          <w:rFonts w:ascii="Montserrat ExtraBold" w:hAnsi="Montserrat ExtraBold" w:cs="Times New Roman"/>
          <w:bCs/>
          <w:color w:val="FF7619" w:themeColor="accent1"/>
          <w:sz w:val="40"/>
          <w:szCs w:val="40"/>
          <w:lang w:val="vi-VN"/>
        </w:rPr>
      </w:pPr>
      <w:r w:rsidRPr="0085632C">
        <w:rPr>
          <w:rFonts w:ascii="Montserrat ExtraBold" w:hAnsi="Montserrat ExtraBold" w:cs="Times New Roman"/>
          <w:bCs/>
          <w:color w:val="FF7619" w:themeColor="accent1"/>
          <w:sz w:val="40"/>
          <w:szCs w:val="40"/>
          <w:lang w:val="vi-VN"/>
        </w:rPr>
        <w:lastRenderedPageBreak/>
        <w:t>Mục lục</w:t>
      </w:r>
    </w:p>
    <w:p w14:paraId="5371C4EF" w14:textId="6A926DAE" w:rsidR="007C56AA" w:rsidRPr="004A7387" w:rsidRDefault="001E2710" w:rsidP="007C56AA">
      <w:pPr>
        <w:tabs>
          <w:tab w:val="right" w:leader="dot" w:pos="9990"/>
        </w:tabs>
        <w:spacing w:line="360" w:lineRule="auto"/>
        <w:ind w:right="-58"/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</w:pPr>
      <w:r w:rsidRPr="004A7387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 xml:space="preserve">I </w:t>
      </w:r>
      <w:r w:rsidR="00532832" w:rsidRPr="004A7387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>–</w:t>
      </w:r>
      <w:r w:rsidRPr="004A7387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 xml:space="preserve"> </w:t>
      </w:r>
      <w:r w:rsidR="00532832" w:rsidRPr="004A7387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>Thông tin nhóm</w:t>
      </w:r>
      <w:r w:rsidRPr="004A7387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ab/>
      </w:r>
      <w:r w:rsidRPr="004A7387">
        <w:rPr>
          <w:rFonts w:ascii="Montserrat" w:hAnsi="Montserrat" w:cs="Times New Roman"/>
          <w:b w:val="0"/>
          <w:color w:val="BF4C00" w:themeColor="accent6" w:themeShade="BF"/>
          <w:szCs w:val="28"/>
        </w:rPr>
        <w:t>3</w:t>
      </w:r>
    </w:p>
    <w:p w14:paraId="3F95F5C1" w14:textId="23B0A1A7" w:rsidR="00FC3A7B" w:rsidRPr="004A7387" w:rsidRDefault="00450DAA" w:rsidP="00FC3A7B">
      <w:pPr>
        <w:tabs>
          <w:tab w:val="left" w:pos="360"/>
          <w:tab w:val="right" w:leader="dot" w:pos="9990"/>
        </w:tabs>
        <w:spacing w:line="360" w:lineRule="auto"/>
        <w:ind w:right="-58"/>
        <w:rPr>
          <w:rFonts w:ascii="Montserrat" w:hAnsi="Montserrat" w:cs="Times New Roman"/>
          <w:b w:val="0"/>
          <w:color w:val="auto"/>
          <w:szCs w:val="28"/>
          <w:lang w:val="vi-VN"/>
        </w:rPr>
      </w:pPr>
      <w:r w:rsidRPr="004A7387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 xml:space="preserve">II </w:t>
      </w:r>
      <w:r w:rsidR="00532832" w:rsidRPr="004A7387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>–</w:t>
      </w:r>
      <w:r w:rsidRPr="004A7387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 xml:space="preserve"> </w:t>
      </w:r>
      <w:r w:rsidR="00063E56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>Hướng dẫn sử dụng</w:t>
      </w:r>
      <w:r w:rsidRPr="004A7387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ab/>
      </w:r>
      <w:r w:rsidR="00FB5178" w:rsidRPr="004A7387">
        <w:rPr>
          <w:rFonts w:ascii="Montserrat" w:hAnsi="Montserrat" w:cs="Times New Roman"/>
          <w:b w:val="0"/>
          <w:color w:val="BF4C00" w:themeColor="accent6" w:themeShade="BF"/>
          <w:szCs w:val="28"/>
          <w:lang w:val="vi-VN"/>
        </w:rPr>
        <w:t>3</w:t>
      </w:r>
    </w:p>
    <w:p w14:paraId="41632455" w14:textId="77777777" w:rsidR="00123FDB" w:rsidRPr="000B7973" w:rsidRDefault="00123FDB" w:rsidP="007C56AA">
      <w:pPr>
        <w:tabs>
          <w:tab w:val="right" w:leader="dot" w:pos="9990"/>
        </w:tabs>
        <w:spacing w:line="360" w:lineRule="auto"/>
        <w:ind w:right="-58"/>
        <w:rPr>
          <w:rFonts w:ascii="Cuprum" w:hAnsi="Cuprum" w:cs="Times New Roman"/>
          <w:bCs/>
          <w:color w:val="BF4C00" w:themeColor="accent6" w:themeShade="BF"/>
          <w:sz w:val="36"/>
          <w:szCs w:val="36"/>
        </w:rPr>
      </w:pPr>
    </w:p>
    <w:p w14:paraId="2FE6725E" w14:textId="6EA52EF5" w:rsidR="00450DAA" w:rsidRPr="00E20A63" w:rsidRDefault="00450DAA" w:rsidP="00450DAA">
      <w:pPr>
        <w:tabs>
          <w:tab w:val="left" w:pos="360"/>
          <w:tab w:val="right" w:leader="dot" w:pos="9990"/>
        </w:tabs>
        <w:spacing w:line="360" w:lineRule="auto"/>
        <w:ind w:right="-58"/>
        <w:rPr>
          <w:rFonts w:ascii="Cuprum" w:hAnsi="Cuprum" w:cs="Times New Roman"/>
          <w:bCs/>
          <w:sz w:val="32"/>
          <w:szCs w:val="32"/>
          <w:lang w:val="vi-VN"/>
        </w:rPr>
      </w:pPr>
    </w:p>
    <w:p w14:paraId="0373FFA5" w14:textId="77777777" w:rsidR="001E2710" w:rsidRDefault="001E2710">
      <w:pPr>
        <w:spacing w:after="200"/>
        <w:rPr>
          <w:rFonts w:ascii="Montserrat ExtraBold" w:eastAsiaTheme="minorHAnsi" w:hAnsi="Montserrat ExtraBold" w:cs="Times New Roman"/>
          <w:bCs/>
          <w:color w:val="BF4C00" w:themeColor="accent6" w:themeShade="BF"/>
          <w:sz w:val="40"/>
          <w:szCs w:val="40"/>
        </w:rPr>
      </w:pPr>
      <w:r>
        <w:rPr>
          <w:rFonts w:ascii="Montserrat ExtraBold" w:hAnsi="Montserrat ExtraBold" w:cs="Times New Roman"/>
          <w:b w:val="0"/>
          <w:bCs/>
          <w:color w:val="BF4C00" w:themeColor="accent6" w:themeShade="BF"/>
          <w:sz w:val="40"/>
          <w:szCs w:val="40"/>
        </w:rPr>
        <w:br w:type="page"/>
      </w:r>
    </w:p>
    <w:p w14:paraId="392A9D54" w14:textId="453BC36B" w:rsidR="00CE4F38" w:rsidRPr="00CE4F38" w:rsidRDefault="00535A0B" w:rsidP="00CE4F38">
      <w:pPr>
        <w:pStyle w:val="ListParagraph"/>
        <w:numPr>
          <w:ilvl w:val="0"/>
          <w:numId w:val="3"/>
        </w:numPr>
        <w:spacing w:after="200" w:line="256" w:lineRule="auto"/>
        <w:ind w:hanging="436"/>
        <w:rPr>
          <w:rFonts w:ascii="Montserrat ExtraBold" w:hAnsi="Montserrat ExtraBold" w:cstheme="majorHAnsi"/>
          <w:bCs/>
          <w:color w:val="FF7619" w:themeColor="accent1"/>
          <w:sz w:val="40"/>
          <w:szCs w:val="40"/>
        </w:rPr>
      </w:pPr>
      <w:r>
        <w:rPr>
          <w:rFonts w:ascii="Montserrat ExtraBold" w:hAnsi="Montserrat ExtraBold" w:cstheme="majorHAnsi"/>
          <w:bCs/>
          <w:color w:val="FF7619" w:themeColor="accent1"/>
          <w:sz w:val="40"/>
          <w:szCs w:val="40"/>
          <w:lang w:val="vi-VN"/>
        </w:rPr>
        <w:lastRenderedPageBreak/>
        <w:t xml:space="preserve">Thông tin </w:t>
      </w:r>
      <w:r w:rsidR="00CE4F38">
        <w:rPr>
          <w:rFonts w:ascii="Montserrat ExtraBold" w:hAnsi="Montserrat ExtraBold" w:cstheme="majorHAnsi"/>
          <w:bCs/>
          <w:color w:val="FF7619" w:themeColor="accent1"/>
          <w:sz w:val="40"/>
          <w:szCs w:val="40"/>
          <w:lang w:val="vi-VN"/>
        </w:rPr>
        <w:t>nhóm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55"/>
        <w:gridCol w:w="6930"/>
      </w:tblGrid>
      <w:tr w:rsidR="00CE4F38" w14:paraId="25FB2BEA" w14:textId="77777777" w:rsidTr="00F70DAB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619" w:themeFill="accent1"/>
            <w:vAlign w:val="center"/>
            <w:hideMark/>
          </w:tcPr>
          <w:p w14:paraId="32E2716A" w14:textId="77777777" w:rsidR="00CE4F38" w:rsidRDefault="00CE4F38" w:rsidP="00F70DAB">
            <w:pPr>
              <w:jc w:val="center"/>
              <w:rPr>
                <w:rFonts w:ascii="Cuprum" w:hAnsi="Cuprum" w:cs="Times New Roman"/>
                <w:bCs/>
                <w:color w:val="FFFFFF" w:themeColor="background1"/>
                <w:szCs w:val="28"/>
              </w:rPr>
            </w:pPr>
            <w:r>
              <w:rPr>
                <w:rFonts w:ascii="Cuprum" w:hAnsi="Cuprum" w:cs="Times New Roman"/>
                <w:bCs/>
                <w:color w:val="FFFFFF" w:themeColor="background1"/>
                <w:szCs w:val="28"/>
              </w:rPr>
              <w:t>MSSV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619" w:themeFill="accent1"/>
            <w:vAlign w:val="center"/>
            <w:hideMark/>
          </w:tcPr>
          <w:p w14:paraId="3425B771" w14:textId="77777777" w:rsidR="00CE4F38" w:rsidRDefault="00CE4F38" w:rsidP="00F70DAB">
            <w:pPr>
              <w:jc w:val="center"/>
              <w:rPr>
                <w:rFonts w:ascii="Cuprum" w:hAnsi="Cuprum" w:cs="Times New Roman"/>
                <w:bCs/>
                <w:color w:val="FFFFFF" w:themeColor="background1"/>
                <w:szCs w:val="28"/>
              </w:rPr>
            </w:pPr>
            <w:r>
              <w:rPr>
                <w:rFonts w:ascii="Cuprum" w:hAnsi="Cuprum" w:cs="Times New Roman"/>
                <w:bCs/>
                <w:color w:val="FFFFFF" w:themeColor="background1"/>
                <w:szCs w:val="28"/>
              </w:rPr>
              <w:t>Họ tên</w:t>
            </w:r>
          </w:p>
        </w:tc>
      </w:tr>
      <w:tr w:rsidR="00CE4F38" w14:paraId="66A76E2A" w14:textId="77777777" w:rsidTr="00F70DAB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07CE3" w14:textId="77777777" w:rsidR="00CE4F38" w:rsidRDefault="00CE4F38" w:rsidP="00F70DAB">
            <w:pPr>
              <w:jc w:val="center"/>
              <w:rPr>
                <w:rFonts w:ascii="Cuprum" w:hAnsi="Cuprum" w:cs="Times New Roman"/>
                <w:bCs/>
                <w:color w:val="0F0D29" w:themeColor="text1"/>
                <w:szCs w:val="28"/>
              </w:rPr>
            </w:pPr>
            <w:r>
              <w:rPr>
                <w:rFonts w:ascii="Cuprum" w:hAnsi="Cuprum" w:cs="Times New Roman"/>
                <w:bCs/>
                <w:color w:val="0F0D29" w:themeColor="text1"/>
                <w:szCs w:val="28"/>
              </w:rPr>
              <w:t>19127201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D1E0" w14:textId="77777777" w:rsidR="00CE4F38" w:rsidRDefault="00CE4F38" w:rsidP="00F70DAB">
            <w:pPr>
              <w:jc w:val="center"/>
              <w:rPr>
                <w:rFonts w:ascii="Cuprum" w:hAnsi="Cuprum" w:cs="Times New Roman"/>
                <w:bCs/>
                <w:color w:val="0F0D29" w:themeColor="text1"/>
                <w:szCs w:val="28"/>
              </w:rPr>
            </w:pPr>
            <w:r>
              <w:rPr>
                <w:rFonts w:ascii="Cuprum" w:hAnsi="Cuprum" w:cs="Times New Roman"/>
                <w:bCs/>
                <w:color w:val="0F0D29" w:themeColor="text1"/>
                <w:szCs w:val="28"/>
              </w:rPr>
              <w:t>Lê Quang Tấn Long</w:t>
            </w:r>
          </w:p>
        </w:tc>
      </w:tr>
      <w:tr w:rsidR="00CE4F38" w14:paraId="2409B816" w14:textId="77777777" w:rsidTr="00F70DAB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A41C3" w14:textId="77777777" w:rsidR="00CE4F38" w:rsidRDefault="00CE4F38" w:rsidP="00F70DAB">
            <w:pPr>
              <w:jc w:val="center"/>
              <w:rPr>
                <w:rFonts w:ascii="Cuprum" w:hAnsi="Cuprum" w:cs="Times New Roman"/>
                <w:bCs/>
                <w:color w:val="0F0D29" w:themeColor="text1"/>
                <w:szCs w:val="28"/>
              </w:rPr>
            </w:pPr>
            <w:r>
              <w:rPr>
                <w:rFonts w:ascii="Cuprum" w:hAnsi="Cuprum" w:cs="Times New Roman"/>
                <w:bCs/>
                <w:color w:val="0F0D29" w:themeColor="text1"/>
                <w:szCs w:val="28"/>
              </w:rPr>
              <w:t>19127311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9D06" w14:textId="77777777" w:rsidR="00CE4F38" w:rsidRDefault="00CE4F38" w:rsidP="00F70DAB">
            <w:pPr>
              <w:jc w:val="center"/>
              <w:rPr>
                <w:rFonts w:ascii="Cuprum" w:hAnsi="Cuprum" w:cs="Times New Roman"/>
                <w:bCs/>
                <w:color w:val="0F0D29" w:themeColor="text1"/>
                <w:szCs w:val="28"/>
                <w:lang w:val="vi-VN"/>
              </w:rPr>
            </w:pPr>
            <w:r>
              <w:rPr>
                <w:rFonts w:ascii="Cuprum" w:hAnsi="Cuprum" w:cs="Times New Roman"/>
                <w:bCs/>
                <w:color w:val="0F0D29" w:themeColor="text1"/>
                <w:szCs w:val="28"/>
                <w:lang w:val="vi-VN"/>
              </w:rPr>
              <w:t>Trần Thanh Tùng</w:t>
            </w:r>
          </w:p>
        </w:tc>
      </w:tr>
      <w:tr w:rsidR="00CE4F38" w14:paraId="312A42E0" w14:textId="77777777" w:rsidTr="00F70DAB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F3B8" w14:textId="77777777" w:rsidR="00CE4F38" w:rsidRDefault="00CE4F38" w:rsidP="00F70DAB">
            <w:pPr>
              <w:jc w:val="center"/>
              <w:rPr>
                <w:rFonts w:ascii="Cuprum" w:hAnsi="Cuprum" w:cs="Times New Roman"/>
                <w:bCs/>
                <w:color w:val="0F0D29" w:themeColor="text1"/>
                <w:szCs w:val="28"/>
              </w:rPr>
            </w:pPr>
            <w:r>
              <w:rPr>
                <w:rFonts w:ascii="Cuprum" w:hAnsi="Cuprum" w:cs="Times New Roman"/>
                <w:bCs/>
                <w:color w:val="0F0D29" w:themeColor="text1"/>
                <w:szCs w:val="28"/>
              </w:rPr>
              <w:t>19127650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D9783" w14:textId="77777777" w:rsidR="00CE4F38" w:rsidRDefault="00CE4F38" w:rsidP="00F70DAB">
            <w:pPr>
              <w:jc w:val="center"/>
              <w:rPr>
                <w:rFonts w:ascii="Cuprum" w:hAnsi="Cuprum" w:cs="Times New Roman"/>
                <w:bCs/>
                <w:color w:val="0F0D29" w:themeColor="text1"/>
                <w:szCs w:val="28"/>
              </w:rPr>
            </w:pPr>
            <w:r>
              <w:rPr>
                <w:rFonts w:ascii="Cuprum" w:hAnsi="Cuprum" w:cs="Times New Roman"/>
                <w:bCs/>
                <w:color w:val="0F0D29" w:themeColor="text1"/>
                <w:szCs w:val="28"/>
              </w:rPr>
              <w:t>Trần Quốc Tuấn</w:t>
            </w:r>
          </w:p>
        </w:tc>
      </w:tr>
    </w:tbl>
    <w:p w14:paraId="4599D26E" w14:textId="77777777" w:rsidR="00CE4F38" w:rsidRPr="00CE4F38" w:rsidRDefault="00CE4F38" w:rsidP="00CE4F38">
      <w:pPr>
        <w:pStyle w:val="ListParagraph"/>
        <w:spacing w:after="200" w:line="480" w:lineRule="auto"/>
        <w:rPr>
          <w:rFonts w:ascii="Montserrat ExtraBold" w:hAnsi="Montserrat ExtraBold" w:cstheme="majorHAnsi"/>
          <w:bCs/>
          <w:color w:val="FF7619" w:themeColor="accent1"/>
          <w:sz w:val="40"/>
          <w:szCs w:val="40"/>
        </w:rPr>
      </w:pPr>
    </w:p>
    <w:p w14:paraId="6734F2D2" w14:textId="057B6AC1" w:rsidR="00063E56" w:rsidRPr="00063E56" w:rsidRDefault="00063E56" w:rsidP="00063E56">
      <w:pPr>
        <w:pStyle w:val="ListParagraph"/>
        <w:numPr>
          <w:ilvl w:val="0"/>
          <w:numId w:val="3"/>
        </w:numPr>
        <w:spacing w:after="200" w:line="256" w:lineRule="auto"/>
        <w:ind w:hanging="436"/>
        <w:rPr>
          <w:rFonts w:ascii="Montserrat ExtraBold" w:hAnsi="Montserrat ExtraBold" w:cstheme="majorHAnsi"/>
          <w:bCs/>
          <w:color w:val="FF7619" w:themeColor="accent1"/>
          <w:sz w:val="40"/>
          <w:szCs w:val="40"/>
        </w:rPr>
      </w:pPr>
      <w:r>
        <w:rPr>
          <w:rFonts w:ascii="Montserrat ExtraBold" w:hAnsi="Montserrat ExtraBold" w:cstheme="majorHAnsi"/>
          <w:bCs/>
          <w:color w:val="FF7619" w:themeColor="accent1"/>
          <w:sz w:val="40"/>
          <w:szCs w:val="40"/>
          <w:lang w:val="vi-VN"/>
        </w:rPr>
        <w:t>Hướng dẫn sử dụng</w:t>
      </w:r>
    </w:p>
    <w:p w14:paraId="5B4E1683" w14:textId="77777777" w:rsidR="00063E56" w:rsidRPr="00FA3919" w:rsidRDefault="00063E56" w:rsidP="00063E56">
      <w:pPr>
        <w:spacing w:line="480" w:lineRule="auto"/>
        <w:ind w:firstLine="720"/>
        <w:jc w:val="both"/>
        <w:rPr>
          <w:b w:val="0"/>
          <w:bCs/>
          <w:color w:val="0F0D29" w:themeColor="text1"/>
          <w:sz w:val="32"/>
          <w:szCs w:val="32"/>
        </w:rPr>
      </w:pPr>
      <w:r w:rsidRPr="00FA3919">
        <w:rPr>
          <w:bCs/>
          <w:color w:val="0F0D29" w:themeColor="text1"/>
          <w:sz w:val="32"/>
          <w:szCs w:val="32"/>
        </w:rPr>
        <w:t>Cài đặt web thủ công bằng aaPanel</w:t>
      </w:r>
    </w:p>
    <w:p w14:paraId="5DC28BA3" w14:textId="77777777" w:rsidR="00063E56" w:rsidRPr="00FA3919" w:rsidRDefault="00063E56" w:rsidP="00063E56">
      <w:pPr>
        <w:spacing w:line="480" w:lineRule="auto"/>
        <w:ind w:firstLine="720"/>
        <w:jc w:val="both"/>
        <w:rPr>
          <w:bCs/>
          <w:color w:val="0F0D29" w:themeColor="text1"/>
        </w:rPr>
      </w:pPr>
      <w:r w:rsidRPr="00FA3919">
        <w:rPr>
          <w:bCs/>
          <w:color w:val="0F0D29" w:themeColor="text1"/>
        </w:rPr>
        <w:t>1. Cài đặt và cấu hình aaPanel</w:t>
      </w:r>
    </w:p>
    <w:p w14:paraId="0B73C336" w14:textId="77777777" w:rsidR="00063E56" w:rsidRPr="00FA3919" w:rsidRDefault="00063E56" w:rsidP="00063E56">
      <w:pPr>
        <w:spacing w:line="480" w:lineRule="auto"/>
        <w:ind w:firstLine="720"/>
        <w:jc w:val="both"/>
        <w:rPr>
          <w:b w:val="0"/>
          <w:color w:val="0F0D29" w:themeColor="text1"/>
        </w:rPr>
      </w:pPr>
      <w:r w:rsidRPr="00FA3919">
        <w:rPr>
          <w:b w:val="0"/>
          <w:color w:val="0F0D29" w:themeColor="text1"/>
        </w:rPr>
        <w:t>Sử dụng VPS Ubuntu 18.04 và cài đặt bằng lệnh:</w:t>
      </w:r>
    </w:p>
    <w:p w14:paraId="73149DAB" w14:textId="77777777" w:rsidR="00063E56" w:rsidRPr="00FA3919" w:rsidRDefault="00063E56" w:rsidP="00063E56">
      <w:pPr>
        <w:spacing w:line="480" w:lineRule="auto"/>
        <w:ind w:left="720"/>
        <w:jc w:val="both"/>
        <w:rPr>
          <w:bCs/>
          <w:color w:val="0F0D29" w:themeColor="text1"/>
        </w:rPr>
      </w:pPr>
      <w:r w:rsidRPr="00FA3919">
        <w:rPr>
          <w:bCs/>
          <w:color w:val="0F0D29" w:themeColor="text1"/>
        </w:rPr>
        <w:t xml:space="preserve">wget -O install.sh </w:t>
      </w:r>
      <w:hyperlink r:id="rId9" w:history="1">
        <w:r w:rsidRPr="00FA3919">
          <w:rPr>
            <w:bCs/>
            <w:color w:val="0F0D29" w:themeColor="text1"/>
          </w:rPr>
          <w:t>http://www.aapanel.com/script/install-ubuntu_6.0_en.sh &amp;&amp; sudo bash install.sh</w:t>
        </w:r>
      </w:hyperlink>
    </w:p>
    <w:p w14:paraId="78F1AC05" w14:textId="77777777" w:rsidR="00063E56" w:rsidRPr="00FA3919" w:rsidRDefault="00063E56" w:rsidP="00063E56">
      <w:pPr>
        <w:spacing w:line="480" w:lineRule="auto"/>
        <w:ind w:left="720"/>
        <w:jc w:val="both"/>
        <w:rPr>
          <w:b w:val="0"/>
          <w:color w:val="0F0D29" w:themeColor="text1"/>
        </w:rPr>
      </w:pPr>
      <w:r w:rsidRPr="00FA3919">
        <w:rPr>
          <w:b w:val="0"/>
          <w:color w:val="0F0D29" w:themeColor="text1"/>
        </w:rPr>
        <w:t>Sau khi aaPanel cài xong, chọn Method LNMP và cài Nginx, chọn Fast và nhấn Install.</w:t>
      </w:r>
    </w:p>
    <w:p w14:paraId="6A61223E" w14:textId="77777777" w:rsidR="00063E56" w:rsidRPr="00FA3919" w:rsidRDefault="00063E56" w:rsidP="00063E56">
      <w:pPr>
        <w:pStyle w:val="Heading2"/>
        <w:shd w:val="clear" w:color="auto" w:fill="FFFFFF"/>
        <w:spacing w:before="306" w:after="204"/>
        <w:ind w:firstLine="720"/>
        <w:rPr>
          <w:rFonts w:eastAsiaTheme="minorEastAsia" w:cs="Mangal"/>
          <w:b/>
          <w:bCs/>
          <w:color w:val="auto"/>
          <w:sz w:val="28"/>
          <w:szCs w:val="28"/>
        </w:rPr>
      </w:pPr>
      <w:r w:rsidRPr="00FA3919">
        <w:rPr>
          <w:rFonts w:eastAsiaTheme="minorEastAsia" w:cs="Mangal"/>
          <w:b/>
          <w:bCs/>
          <w:color w:val="auto"/>
          <w:sz w:val="28"/>
          <w:szCs w:val="28"/>
        </w:rPr>
        <w:t>2. Cài đặt Redis, MongoDB, NodeJS</w:t>
      </w:r>
    </w:p>
    <w:p w14:paraId="2B6B8A0E" w14:textId="77777777" w:rsidR="00063E56" w:rsidRPr="00FA3919" w:rsidRDefault="00063E56" w:rsidP="00063E56">
      <w:pPr>
        <w:ind w:firstLine="720"/>
        <w:rPr>
          <w:b w:val="0"/>
          <w:bCs/>
          <w:color w:val="0F0D29" w:themeColor="text1"/>
        </w:rPr>
      </w:pPr>
      <w:r w:rsidRPr="00FA3919">
        <w:rPr>
          <w:b w:val="0"/>
          <w:bCs/>
          <w:color w:val="0F0D29" w:themeColor="text1"/>
        </w:rPr>
        <w:t>Chọn aaPanel panel&gt; App Store&gt; tìm redis, MongoDB, Node.js  và cài đặt.</w:t>
      </w:r>
    </w:p>
    <w:p w14:paraId="579BF348" w14:textId="77777777" w:rsidR="00063E56" w:rsidRDefault="00063E56" w:rsidP="00063E56">
      <w:pPr>
        <w:jc w:val="center"/>
      </w:pPr>
      <w:r w:rsidRPr="003F1C00">
        <w:rPr>
          <w:noProof/>
        </w:rPr>
        <w:lastRenderedPageBreak/>
        <w:drawing>
          <wp:inline distT="0" distB="0" distL="0" distR="0" wp14:anchorId="6C8BF914" wp14:editId="50DF622F">
            <wp:extent cx="4908550" cy="3684559"/>
            <wp:effectExtent l="0" t="0" r="6350" b="0"/>
            <wp:docPr id="77" name="Picture 7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076" cy="36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F3D7" w14:textId="77777777" w:rsidR="00063E56" w:rsidRDefault="00063E56" w:rsidP="00063E56"/>
    <w:p w14:paraId="2F273B0D" w14:textId="77777777" w:rsidR="00063E56" w:rsidRPr="00FA5068" w:rsidRDefault="00063E56" w:rsidP="00063E56"/>
    <w:p w14:paraId="0F112131" w14:textId="77777777" w:rsidR="00063E56" w:rsidRPr="00C07868" w:rsidRDefault="00063E56" w:rsidP="00063E56">
      <w:pPr>
        <w:pStyle w:val="Heading2"/>
        <w:shd w:val="clear" w:color="auto" w:fill="FFFFFF"/>
        <w:spacing w:before="306" w:after="204"/>
        <w:ind w:firstLine="720"/>
        <w:rPr>
          <w:rFonts w:eastAsiaTheme="minorEastAsia" w:cs="Mangal"/>
          <w:b/>
          <w:bCs/>
          <w:color w:val="auto"/>
          <w:sz w:val="28"/>
          <w:szCs w:val="28"/>
        </w:rPr>
      </w:pPr>
      <w:r w:rsidRPr="00C07868">
        <w:rPr>
          <w:rFonts w:eastAsiaTheme="minorEastAsia" w:cs="Mangal"/>
          <w:b/>
          <w:bCs/>
          <w:color w:val="auto"/>
          <w:sz w:val="28"/>
          <w:szCs w:val="28"/>
        </w:rPr>
        <w:t>3. Thêm site</w:t>
      </w:r>
    </w:p>
    <w:p w14:paraId="1F330282" w14:textId="77777777" w:rsidR="00063E56" w:rsidRPr="00FA3919" w:rsidRDefault="00063E56" w:rsidP="00063E56">
      <w:pPr>
        <w:ind w:left="720" w:firstLine="720"/>
        <w:rPr>
          <w:b w:val="0"/>
          <w:bCs/>
        </w:rPr>
      </w:pPr>
      <w:r w:rsidRPr="00FA3919">
        <w:rPr>
          <w:b w:val="0"/>
          <w:bCs/>
          <w:color w:val="0F0D29" w:themeColor="text1"/>
        </w:rPr>
        <w:t>Upload source lên mục File Manager.</w:t>
      </w:r>
    </w:p>
    <w:p w14:paraId="02F4076D" w14:textId="77777777" w:rsidR="00063E56" w:rsidRPr="006F1302" w:rsidRDefault="00063E56" w:rsidP="00063E56">
      <w:pPr>
        <w:jc w:val="center"/>
      </w:pPr>
      <w:r w:rsidRPr="00FA5068">
        <w:rPr>
          <w:noProof/>
        </w:rPr>
        <w:drawing>
          <wp:inline distT="0" distB="0" distL="0" distR="0" wp14:anchorId="24C690E6" wp14:editId="70B189A4">
            <wp:extent cx="5187950" cy="3130507"/>
            <wp:effectExtent l="0" t="0" r="0" b="0"/>
            <wp:docPr id="78" name="Picture 7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10" cy="31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9E09" w14:textId="77777777" w:rsidR="00063E56" w:rsidRPr="00C07868" w:rsidRDefault="00063E56" w:rsidP="00063E56">
      <w:pPr>
        <w:pStyle w:val="NormalWeb"/>
        <w:shd w:val="clear" w:color="auto" w:fill="FFFFFF"/>
        <w:spacing w:before="0" w:beforeAutospacing="0" w:after="204" w:afterAutospacing="0"/>
        <w:jc w:val="center"/>
        <w:rPr>
          <w:rFonts w:asciiTheme="minorHAnsi" w:eastAsiaTheme="minorEastAsia" w:hAnsiTheme="minorHAnsi" w:cs="Mangal"/>
          <w:sz w:val="28"/>
          <w:szCs w:val="28"/>
        </w:rPr>
      </w:pPr>
      <w:r w:rsidRPr="00C07868">
        <w:rPr>
          <w:rFonts w:asciiTheme="minorHAnsi" w:eastAsiaTheme="minorEastAsia" w:hAnsiTheme="minorHAnsi" w:cs="Mangal"/>
          <w:sz w:val="28"/>
          <w:szCs w:val="28"/>
        </w:rPr>
        <w:t>aaPanel panel &gt; Website &gt; Node Project &gt; Add Node project.</w:t>
      </w:r>
    </w:p>
    <w:p w14:paraId="7934BD5F" w14:textId="77777777" w:rsidR="00063E56" w:rsidRPr="00C07868" w:rsidRDefault="00063E56" w:rsidP="00063E56">
      <w:pPr>
        <w:pStyle w:val="NormalWeb"/>
        <w:shd w:val="clear" w:color="auto" w:fill="FFFFFF"/>
        <w:spacing w:before="0" w:beforeAutospacing="0" w:after="204" w:afterAutospacing="0"/>
        <w:ind w:left="720" w:firstLine="720"/>
        <w:rPr>
          <w:rFonts w:asciiTheme="minorHAnsi" w:eastAsiaTheme="minorEastAsia" w:hAnsiTheme="minorHAnsi" w:cs="Mangal"/>
          <w:sz w:val="28"/>
          <w:szCs w:val="28"/>
        </w:rPr>
      </w:pPr>
      <w:r w:rsidRPr="00C07868">
        <w:rPr>
          <w:rFonts w:asciiTheme="minorHAnsi" w:eastAsiaTheme="minorEastAsia" w:hAnsiTheme="minorHAnsi" w:cs="Mangal"/>
          <w:sz w:val="28"/>
          <w:szCs w:val="28"/>
        </w:rPr>
        <w:lastRenderedPageBreak/>
        <w:t>Với trang Admin, ở Path điền đường dẫn tới thư mục Admin/Amado. Cài đặt Port cho Admin là 3001, thêm tên miền (VD: admin.amadomeubles.online)</w:t>
      </w:r>
    </w:p>
    <w:p w14:paraId="7751F140" w14:textId="77777777" w:rsidR="00063E56" w:rsidRPr="00FA5068" w:rsidRDefault="00063E56" w:rsidP="00063E56">
      <w:pPr>
        <w:pStyle w:val="NormalWeb"/>
        <w:shd w:val="clear" w:color="auto" w:fill="FFFFFF"/>
        <w:spacing w:before="0" w:beforeAutospacing="0" w:after="204" w:afterAutospacing="0"/>
        <w:rPr>
          <w:rFonts w:asciiTheme="minorHAnsi" w:eastAsiaTheme="minorEastAsia" w:hAnsiTheme="minorHAnsi" w:cs="Mangal"/>
          <w:sz w:val="22"/>
          <w:szCs w:val="20"/>
        </w:rPr>
      </w:pPr>
      <w:r w:rsidRPr="00FA5068">
        <w:rPr>
          <w:rFonts w:asciiTheme="minorHAnsi" w:eastAsiaTheme="minorEastAsia" w:hAnsiTheme="minorHAnsi" w:cs="Mangal"/>
          <w:noProof/>
          <w:sz w:val="22"/>
          <w:szCs w:val="20"/>
        </w:rPr>
        <w:drawing>
          <wp:inline distT="0" distB="0" distL="0" distR="0" wp14:anchorId="65FA3A5C" wp14:editId="4B9DB6E9">
            <wp:extent cx="3910500" cy="3276600"/>
            <wp:effectExtent l="0" t="0" r="0" b="0"/>
            <wp:docPr id="79" name="Picture 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080" cy="32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B50" w14:textId="77777777" w:rsidR="00063E56" w:rsidRPr="00C07868" w:rsidRDefault="00063E56" w:rsidP="00063E56">
      <w:pPr>
        <w:pStyle w:val="NormalWeb"/>
        <w:shd w:val="clear" w:color="auto" w:fill="FFFFFF"/>
        <w:spacing w:before="0" w:beforeAutospacing="0" w:after="204" w:afterAutospacing="0"/>
        <w:ind w:left="720" w:firstLine="720"/>
        <w:rPr>
          <w:rFonts w:asciiTheme="minorHAnsi" w:eastAsiaTheme="minorEastAsia" w:hAnsiTheme="minorHAnsi" w:cs="Mangal"/>
          <w:sz w:val="28"/>
          <w:szCs w:val="28"/>
        </w:rPr>
      </w:pPr>
      <w:r w:rsidRPr="00C07868">
        <w:rPr>
          <w:rFonts w:asciiTheme="minorHAnsi" w:eastAsiaTheme="minorEastAsia" w:hAnsiTheme="minorHAnsi" w:cs="Mangal"/>
          <w:sz w:val="28"/>
          <w:szCs w:val="28"/>
        </w:rPr>
        <w:t>Với Người dùng, điền Path: User/Admin, đặt tên là User, Port là 3000 và thêm tên miền vào.</w:t>
      </w:r>
    </w:p>
    <w:p w14:paraId="48A197AA" w14:textId="77777777" w:rsidR="00063E56" w:rsidRPr="00C07868" w:rsidRDefault="00063E56" w:rsidP="00063E56">
      <w:pPr>
        <w:pStyle w:val="NormalWeb"/>
        <w:shd w:val="clear" w:color="auto" w:fill="FFFFFF"/>
        <w:spacing w:before="0" w:beforeAutospacing="0" w:after="204" w:afterAutospacing="0"/>
        <w:ind w:left="720" w:firstLine="720"/>
        <w:rPr>
          <w:rFonts w:asciiTheme="minorHAnsi" w:eastAsiaTheme="minorEastAsia" w:hAnsiTheme="minorHAnsi" w:cs="Mangal"/>
          <w:sz w:val="28"/>
          <w:szCs w:val="28"/>
        </w:rPr>
      </w:pPr>
      <w:r w:rsidRPr="00C07868">
        <w:rPr>
          <w:rFonts w:asciiTheme="minorHAnsi" w:eastAsiaTheme="minorEastAsia" w:hAnsiTheme="minorHAnsi" w:cs="Mangal"/>
          <w:sz w:val="28"/>
          <w:szCs w:val="28"/>
        </w:rPr>
        <w:t>Lưu ý tên miền đã được trỏ sẵn vào địa chỉ IP của VPS.</w:t>
      </w:r>
    </w:p>
    <w:p w14:paraId="7A443929" w14:textId="77777777" w:rsidR="00063E56" w:rsidRPr="00FA5068" w:rsidRDefault="00063E56" w:rsidP="00063E56">
      <w:pPr>
        <w:pStyle w:val="NormalWeb"/>
        <w:shd w:val="clear" w:color="auto" w:fill="FFFFFF"/>
        <w:spacing w:before="0" w:beforeAutospacing="0" w:after="204" w:afterAutospacing="0"/>
        <w:jc w:val="center"/>
        <w:rPr>
          <w:rFonts w:asciiTheme="minorHAnsi" w:eastAsiaTheme="minorEastAsia" w:hAnsiTheme="minorHAnsi" w:cs="Mangal"/>
          <w:sz w:val="22"/>
          <w:szCs w:val="20"/>
        </w:rPr>
      </w:pPr>
      <w:r w:rsidRPr="00FA5068">
        <w:rPr>
          <w:rFonts w:asciiTheme="minorHAnsi" w:eastAsiaTheme="minorEastAsia" w:hAnsiTheme="minorHAnsi" w:cs="Mangal"/>
          <w:noProof/>
          <w:sz w:val="22"/>
          <w:szCs w:val="20"/>
        </w:rPr>
        <w:drawing>
          <wp:inline distT="0" distB="0" distL="0" distR="0" wp14:anchorId="7C7EDA2A" wp14:editId="29846F13">
            <wp:extent cx="3613150" cy="3380765"/>
            <wp:effectExtent l="0" t="0" r="6350" b="0"/>
            <wp:docPr id="80" name="Picture 8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01" cy="33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C305" w14:textId="77777777" w:rsidR="00063E56" w:rsidRPr="00C07868" w:rsidRDefault="00063E56" w:rsidP="00063E56">
      <w:pPr>
        <w:pStyle w:val="NormalWeb"/>
        <w:shd w:val="clear" w:color="auto" w:fill="FFFFFF"/>
        <w:spacing w:before="0" w:beforeAutospacing="0" w:after="204" w:afterAutospacing="0"/>
        <w:ind w:firstLine="720"/>
        <w:rPr>
          <w:rFonts w:asciiTheme="minorHAnsi" w:eastAsiaTheme="minorEastAsia" w:hAnsiTheme="minorHAnsi" w:cs="Mangal"/>
          <w:b/>
          <w:bCs/>
          <w:sz w:val="28"/>
          <w:szCs w:val="28"/>
        </w:rPr>
      </w:pPr>
      <w:r w:rsidRPr="00C07868">
        <w:rPr>
          <w:rFonts w:asciiTheme="minorHAnsi" w:eastAsiaTheme="minorEastAsia" w:hAnsiTheme="minorHAnsi" w:cs="Mangal"/>
          <w:b/>
          <w:bCs/>
          <w:sz w:val="28"/>
          <w:szCs w:val="28"/>
        </w:rPr>
        <w:lastRenderedPageBreak/>
        <w:t>4. Cấu hình database</w:t>
      </w:r>
    </w:p>
    <w:p w14:paraId="29B36AAA" w14:textId="77777777" w:rsidR="00063E56" w:rsidRPr="00C07868" w:rsidRDefault="00063E56" w:rsidP="00063E56">
      <w:pPr>
        <w:pStyle w:val="NormalWeb"/>
        <w:shd w:val="clear" w:color="auto" w:fill="FFFFFF"/>
        <w:spacing w:before="0" w:beforeAutospacing="0" w:after="204" w:afterAutospacing="0"/>
        <w:ind w:left="720" w:firstLine="720"/>
        <w:rPr>
          <w:rFonts w:asciiTheme="minorHAnsi" w:eastAsiaTheme="minorEastAsia" w:hAnsiTheme="minorHAnsi" w:cs="Mangal"/>
          <w:sz w:val="28"/>
          <w:szCs w:val="28"/>
        </w:rPr>
      </w:pPr>
      <w:r w:rsidRPr="00C07868">
        <w:rPr>
          <w:rFonts w:asciiTheme="minorHAnsi" w:eastAsiaTheme="minorEastAsia" w:hAnsiTheme="minorHAnsi" w:cs="Mangal"/>
          <w:sz w:val="28"/>
          <w:szCs w:val="28"/>
        </w:rPr>
        <w:t>AppStore &gt; MongoDB &gt; Settings &gt; Database &gt; Tạo mới database và đặt tên là “ecommerce”.</w:t>
      </w:r>
    </w:p>
    <w:p w14:paraId="630FB90C" w14:textId="77777777" w:rsidR="00063E56" w:rsidRPr="00FA5068" w:rsidRDefault="00063E56" w:rsidP="00063E56">
      <w:pPr>
        <w:pStyle w:val="NormalWeb"/>
        <w:shd w:val="clear" w:color="auto" w:fill="FFFFFF"/>
        <w:spacing w:before="0" w:beforeAutospacing="0" w:after="204" w:afterAutospacing="0"/>
        <w:jc w:val="center"/>
        <w:rPr>
          <w:rFonts w:asciiTheme="minorHAnsi" w:eastAsiaTheme="minorEastAsia" w:hAnsiTheme="minorHAnsi" w:cs="Mangal"/>
          <w:sz w:val="22"/>
          <w:szCs w:val="20"/>
        </w:rPr>
      </w:pPr>
      <w:r w:rsidRPr="00FA5068">
        <w:rPr>
          <w:rFonts w:asciiTheme="minorHAnsi" w:eastAsiaTheme="minorEastAsia" w:hAnsiTheme="minorHAnsi" w:cs="Mangal"/>
          <w:noProof/>
          <w:sz w:val="22"/>
          <w:szCs w:val="20"/>
        </w:rPr>
        <w:drawing>
          <wp:inline distT="0" distB="0" distL="0" distR="0" wp14:anchorId="58A60271" wp14:editId="73B8A162">
            <wp:extent cx="4946650" cy="2714316"/>
            <wp:effectExtent l="0" t="0" r="6350" b="0"/>
            <wp:docPr id="81" name="Picture 8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862" cy="27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F186" w14:textId="77777777" w:rsidR="00063E56" w:rsidRDefault="00063E56" w:rsidP="00063E56">
      <w:pPr>
        <w:pStyle w:val="NormalWeb"/>
        <w:shd w:val="clear" w:color="auto" w:fill="FFFFFF"/>
        <w:spacing w:before="0" w:beforeAutospacing="0" w:after="204" w:afterAutospacing="0"/>
        <w:rPr>
          <w:rFonts w:asciiTheme="minorHAnsi" w:eastAsiaTheme="minorEastAsia" w:hAnsiTheme="minorHAnsi" w:cs="Mangal"/>
          <w:sz w:val="22"/>
          <w:szCs w:val="20"/>
        </w:rPr>
      </w:pPr>
    </w:p>
    <w:p w14:paraId="09509EAA" w14:textId="77777777" w:rsidR="00063E56" w:rsidRPr="00C07868" w:rsidRDefault="00063E56" w:rsidP="00063E56">
      <w:pPr>
        <w:pStyle w:val="NormalWeb"/>
        <w:shd w:val="clear" w:color="auto" w:fill="FFFFFF"/>
        <w:spacing w:before="0" w:beforeAutospacing="0" w:after="204" w:afterAutospacing="0"/>
        <w:ind w:left="720" w:firstLine="720"/>
        <w:rPr>
          <w:rFonts w:asciiTheme="minorHAnsi" w:eastAsiaTheme="minorEastAsia" w:hAnsiTheme="minorHAnsi" w:cs="Mangal"/>
          <w:sz w:val="28"/>
          <w:szCs w:val="28"/>
        </w:rPr>
      </w:pPr>
      <w:r w:rsidRPr="00C07868">
        <w:rPr>
          <w:rFonts w:asciiTheme="minorHAnsi" w:eastAsiaTheme="minorEastAsia" w:hAnsiTheme="minorHAnsi" w:cs="Mangal"/>
          <w:sz w:val="28"/>
          <w:szCs w:val="28"/>
        </w:rPr>
        <w:t>Trên Mongodb Compass ở máy tính Windows, đăng nhập vào database ở VPS bằng địa chỉ IP và tài khoản root như trong hình.</w:t>
      </w:r>
    </w:p>
    <w:p w14:paraId="74E39255" w14:textId="77777777" w:rsidR="00063E56" w:rsidRPr="00FA5068" w:rsidRDefault="00063E56" w:rsidP="00063E56">
      <w:pPr>
        <w:pStyle w:val="NormalWeb"/>
        <w:shd w:val="clear" w:color="auto" w:fill="FFFFFF"/>
        <w:spacing w:before="0" w:beforeAutospacing="0" w:after="204" w:afterAutospacing="0"/>
        <w:jc w:val="center"/>
        <w:rPr>
          <w:rFonts w:asciiTheme="minorHAnsi" w:eastAsiaTheme="minorEastAsia" w:hAnsiTheme="minorHAnsi" w:cs="Mangal"/>
          <w:sz w:val="22"/>
          <w:szCs w:val="20"/>
        </w:rPr>
      </w:pPr>
      <w:r w:rsidRPr="00FA5068">
        <w:rPr>
          <w:rFonts w:asciiTheme="minorHAnsi" w:eastAsiaTheme="minorEastAsia" w:hAnsiTheme="minorHAnsi" w:cs="Mangal"/>
          <w:noProof/>
          <w:sz w:val="22"/>
          <w:szCs w:val="20"/>
        </w:rPr>
        <w:drawing>
          <wp:inline distT="0" distB="0" distL="0" distR="0" wp14:anchorId="0D1421DE" wp14:editId="5863FF77">
            <wp:extent cx="3542718" cy="3416300"/>
            <wp:effectExtent l="0" t="0" r="635" b="0"/>
            <wp:docPr id="82" name="Picture 8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690" cy="34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B805" w14:textId="77777777" w:rsidR="00063E56" w:rsidRPr="00C07868" w:rsidRDefault="00063E56" w:rsidP="00063E56">
      <w:pPr>
        <w:pStyle w:val="NormalWeb"/>
        <w:shd w:val="clear" w:color="auto" w:fill="FFFFFF"/>
        <w:spacing w:before="0" w:beforeAutospacing="0" w:after="204" w:afterAutospacing="0"/>
        <w:ind w:left="720" w:firstLine="720"/>
        <w:rPr>
          <w:rFonts w:asciiTheme="minorHAnsi" w:eastAsiaTheme="minorEastAsia" w:hAnsiTheme="minorHAnsi" w:cs="Mangal"/>
          <w:sz w:val="28"/>
          <w:szCs w:val="28"/>
        </w:rPr>
      </w:pPr>
      <w:r w:rsidRPr="00C07868">
        <w:rPr>
          <w:rFonts w:asciiTheme="minorHAnsi" w:eastAsiaTheme="minorEastAsia" w:hAnsiTheme="minorHAnsi" w:cs="Mangal"/>
          <w:sz w:val="28"/>
          <w:szCs w:val="28"/>
        </w:rPr>
        <w:lastRenderedPageBreak/>
        <w:t>Sau khi truy cập vào database, tạo mới tất cả các bảng như trong hình và import dữ liệu từ thư mục database.</w:t>
      </w:r>
    </w:p>
    <w:p w14:paraId="7AAD7C71" w14:textId="77777777" w:rsidR="00063E56" w:rsidRPr="00FA5068" w:rsidRDefault="00063E56" w:rsidP="00063E56">
      <w:pPr>
        <w:pStyle w:val="NormalWeb"/>
        <w:shd w:val="clear" w:color="auto" w:fill="FFFFFF"/>
        <w:spacing w:before="0" w:beforeAutospacing="0" w:after="204" w:afterAutospacing="0"/>
        <w:jc w:val="center"/>
        <w:rPr>
          <w:rFonts w:asciiTheme="minorHAnsi" w:eastAsiaTheme="minorEastAsia" w:hAnsiTheme="minorHAnsi" w:cs="Mangal"/>
          <w:sz w:val="22"/>
          <w:szCs w:val="20"/>
        </w:rPr>
      </w:pPr>
      <w:r w:rsidRPr="00BD004C">
        <w:rPr>
          <w:rFonts w:asciiTheme="minorHAnsi" w:eastAsiaTheme="minorEastAsia" w:hAnsiTheme="minorHAnsi" w:cs="Mangal"/>
          <w:noProof/>
          <w:sz w:val="22"/>
          <w:szCs w:val="20"/>
        </w:rPr>
        <w:drawing>
          <wp:inline distT="0" distB="0" distL="0" distR="0" wp14:anchorId="0F4C4C74" wp14:editId="7D1DB7E8">
            <wp:extent cx="4121150" cy="3368688"/>
            <wp:effectExtent l="0" t="0" r="0" b="3175"/>
            <wp:docPr id="83" name="Picture 8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314" cy="3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D535" w14:textId="77777777" w:rsidR="00063E56" w:rsidRPr="00CE4F38" w:rsidRDefault="00063E56" w:rsidP="00063E56">
      <w:pPr>
        <w:pStyle w:val="ListParagraph"/>
        <w:spacing w:after="200" w:line="256" w:lineRule="auto"/>
        <w:rPr>
          <w:rFonts w:ascii="Montserrat ExtraBold" w:hAnsi="Montserrat ExtraBold" w:cstheme="majorHAnsi"/>
          <w:bCs/>
          <w:color w:val="FF7619" w:themeColor="accent1"/>
          <w:sz w:val="40"/>
          <w:szCs w:val="40"/>
        </w:rPr>
      </w:pPr>
    </w:p>
    <w:sectPr w:rsidR="00063E56" w:rsidRPr="00CE4F38" w:rsidSect="00DF027C">
      <w:headerReference w:type="default" r:id="rId17"/>
      <w:footerReference w:type="default" r:id="rId1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7B9AE" w14:textId="77777777" w:rsidR="0007128C" w:rsidRDefault="0007128C">
      <w:r>
        <w:separator/>
      </w:r>
    </w:p>
    <w:p w14:paraId="402AFB63" w14:textId="77777777" w:rsidR="0007128C" w:rsidRDefault="0007128C"/>
  </w:endnote>
  <w:endnote w:type="continuationSeparator" w:id="0">
    <w:p w14:paraId="729B727F" w14:textId="77777777" w:rsidR="0007128C" w:rsidRDefault="0007128C">
      <w:r>
        <w:continuationSeparator/>
      </w:r>
    </w:p>
    <w:p w14:paraId="5084653A" w14:textId="77777777" w:rsidR="0007128C" w:rsidRDefault="00071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Montserrat SemiBold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uprum">
    <w:altName w:val="Calibri"/>
    <w:charset w:val="00"/>
    <w:family w:val="auto"/>
    <w:pitch w:val="variable"/>
    <w:sig w:usb0="20000207" w:usb1="00000000" w:usb2="0000000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6486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858F8E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D669" w14:textId="77777777" w:rsidR="0007128C" w:rsidRDefault="0007128C">
      <w:r>
        <w:separator/>
      </w:r>
    </w:p>
    <w:p w14:paraId="258A53B0" w14:textId="77777777" w:rsidR="0007128C" w:rsidRDefault="0007128C"/>
  </w:footnote>
  <w:footnote w:type="continuationSeparator" w:id="0">
    <w:p w14:paraId="4B5BE22C" w14:textId="77777777" w:rsidR="0007128C" w:rsidRDefault="0007128C">
      <w:r>
        <w:continuationSeparator/>
      </w:r>
    </w:p>
    <w:p w14:paraId="1F007EB7" w14:textId="77777777" w:rsidR="0007128C" w:rsidRDefault="000712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FF5511" w:themeColor="text2"/>
        <w:left w:val="single" w:sz="36" w:space="0" w:color="FF5511" w:themeColor="text2"/>
        <w:bottom w:val="single" w:sz="36" w:space="0" w:color="FF5511" w:themeColor="text2"/>
        <w:right w:val="single" w:sz="36" w:space="0" w:color="FF5511" w:themeColor="text2"/>
        <w:insideH w:val="single" w:sz="36" w:space="0" w:color="FF5511" w:themeColor="text2"/>
        <w:insideV w:val="single" w:sz="36" w:space="0" w:color="FF5511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53A2DA1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FFCC66" w:themeColor="accent3"/>
            <w:right w:val="nil"/>
          </w:tcBorders>
        </w:tcPr>
        <w:p w14:paraId="3A4BB3B6" w14:textId="77777777" w:rsidR="00D077E9" w:rsidRDefault="00D077E9">
          <w:pPr>
            <w:pStyle w:val="Header"/>
          </w:pPr>
        </w:p>
      </w:tc>
    </w:tr>
  </w:tbl>
  <w:p w14:paraId="23F52B2B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0AD"/>
    <w:multiLevelType w:val="hybridMultilevel"/>
    <w:tmpl w:val="926C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2ACE"/>
    <w:multiLevelType w:val="hybridMultilevel"/>
    <w:tmpl w:val="6826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E08E1"/>
    <w:multiLevelType w:val="hybridMultilevel"/>
    <w:tmpl w:val="8D2C7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20AB3"/>
    <w:multiLevelType w:val="hybridMultilevel"/>
    <w:tmpl w:val="5F46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81762"/>
    <w:multiLevelType w:val="hybridMultilevel"/>
    <w:tmpl w:val="1486B49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3EC1"/>
    <w:multiLevelType w:val="hybridMultilevel"/>
    <w:tmpl w:val="3AD219EC"/>
    <w:lvl w:ilvl="0" w:tplc="D4DC7C24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  <w:color w:val="0F0D29" w:themeColor="text1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6" w15:restartNumberingAfterBreak="0">
    <w:nsid w:val="16381FB5"/>
    <w:multiLevelType w:val="hybridMultilevel"/>
    <w:tmpl w:val="1DBE77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6F15D22"/>
    <w:multiLevelType w:val="hybridMultilevel"/>
    <w:tmpl w:val="E5CC63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1075F"/>
    <w:multiLevelType w:val="hybridMultilevel"/>
    <w:tmpl w:val="90F47282"/>
    <w:lvl w:ilvl="0" w:tplc="2E443962">
      <w:start w:val="1"/>
      <w:numFmt w:val="upperRoman"/>
      <w:lvlText w:val="%1."/>
      <w:lvlJc w:val="right"/>
      <w:pPr>
        <w:ind w:left="720" w:hanging="360"/>
      </w:pPr>
      <w:rPr>
        <w:rFonts w:ascii="Montserrat ExtraBold" w:hAnsi="Montserrat ExtraBold" w:hint="default"/>
        <w:color w:val="FF7619" w:themeColor="accent1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F7652"/>
    <w:multiLevelType w:val="hybridMultilevel"/>
    <w:tmpl w:val="FC82AEA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20232288"/>
    <w:multiLevelType w:val="hybridMultilevel"/>
    <w:tmpl w:val="EC32B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76F2"/>
    <w:multiLevelType w:val="hybridMultilevel"/>
    <w:tmpl w:val="07A6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95DE8"/>
    <w:multiLevelType w:val="hybridMultilevel"/>
    <w:tmpl w:val="9498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7090B"/>
    <w:multiLevelType w:val="hybridMultilevel"/>
    <w:tmpl w:val="87B46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483516"/>
    <w:multiLevelType w:val="hybridMultilevel"/>
    <w:tmpl w:val="17DA7282"/>
    <w:lvl w:ilvl="0" w:tplc="268E97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F0D29" w:themeColor="text1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13839"/>
    <w:multiLevelType w:val="hybridMultilevel"/>
    <w:tmpl w:val="43C674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35D7F"/>
    <w:multiLevelType w:val="hybridMultilevel"/>
    <w:tmpl w:val="F38CC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95544"/>
    <w:multiLevelType w:val="hybridMultilevel"/>
    <w:tmpl w:val="D78C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907F3"/>
    <w:multiLevelType w:val="hybridMultilevel"/>
    <w:tmpl w:val="6248FC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380CE3"/>
    <w:multiLevelType w:val="hybridMultilevel"/>
    <w:tmpl w:val="5F084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AA710D"/>
    <w:multiLevelType w:val="hybridMultilevel"/>
    <w:tmpl w:val="9C1C6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C2680D"/>
    <w:multiLevelType w:val="hybridMultilevel"/>
    <w:tmpl w:val="FCCCC5F2"/>
    <w:lvl w:ilvl="0" w:tplc="04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22" w15:restartNumberingAfterBreak="0">
    <w:nsid w:val="51DF305D"/>
    <w:multiLevelType w:val="hybridMultilevel"/>
    <w:tmpl w:val="2E0AC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850D34"/>
    <w:multiLevelType w:val="hybridMultilevel"/>
    <w:tmpl w:val="6F9C4EE0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4" w15:restartNumberingAfterBreak="0">
    <w:nsid w:val="55D2264B"/>
    <w:multiLevelType w:val="hybridMultilevel"/>
    <w:tmpl w:val="8B24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E2C6C"/>
    <w:multiLevelType w:val="hybridMultilevel"/>
    <w:tmpl w:val="8152CA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D2593B"/>
    <w:multiLevelType w:val="hybridMultilevel"/>
    <w:tmpl w:val="3AFC4E00"/>
    <w:lvl w:ilvl="0" w:tplc="CE5C3E8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9D4596"/>
    <w:multiLevelType w:val="hybridMultilevel"/>
    <w:tmpl w:val="CF3AA40C"/>
    <w:lvl w:ilvl="0" w:tplc="9DE288AC">
      <w:start w:val="4"/>
      <w:numFmt w:val="upperRoman"/>
      <w:lvlText w:val="%1."/>
      <w:lvlJc w:val="right"/>
      <w:pPr>
        <w:ind w:left="720" w:hanging="360"/>
      </w:pPr>
      <w:rPr>
        <w:rFonts w:ascii="Montserrat ExtraBold" w:hAnsi="Montserrat ExtraBold" w:hint="default"/>
        <w:color w:val="FF7619" w:themeColor="accent1"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01A1E"/>
    <w:multiLevelType w:val="hybridMultilevel"/>
    <w:tmpl w:val="71648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9318B"/>
    <w:multiLevelType w:val="hybridMultilevel"/>
    <w:tmpl w:val="D62E5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56489C"/>
    <w:multiLevelType w:val="hybridMultilevel"/>
    <w:tmpl w:val="CF3AA40C"/>
    <w:lvl w:ilvl="0" w:tplc="FFFFFFFF">
      <w:start w:val="4"/>
      <w:numFmt w:val="upperRoman"/>
      <w:lvlText w:val="%1."/>
      <w:lvlJc w:val="right"/>
      <w:pPr>
        <w:ind w:left="720" w:hanging="360"/>
      </w:pPr>
      <w:rPr>
        <w:rFonts w:ascii="Montserrat ExtraBold" w:hAnsi="Montserrat ExtraBold" w:hint="default"/>
        <w:color w:val="FF7619" w:themeColor="accent1"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C28C3"/>
    <w:multiLevelType w:val="hybridMultilevel"/>
    <w:tmpl w:val="24005C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F613BA"/>
    <w:multiLevelType w:val="hybridMultilevel"/>
    <w:tmpl w:val="25164444"/>
    <w:lvl w:ilvl="0" w:tplc="34A62F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F0D29" w:themeColor="text1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91C09"/>
    <w:multiLevelType w:val="hybridMultilevel"/>
    <w:tmpl w:val="4236690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ascii="Montserrat ExtraBold" w:hAnsi="Montserrat ExtraBold" w:hint="default"/>
        <w:color w:val="FF7619" w:themeColor="accent1"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7AA6"/>
    <w:multiLevelType w:val="hybridMultilevel"/>
    <w:tmpl w:val="0F20B946"/>
    <w:lvl w:ilvl="0" w:tplc="8C0665A4">
      <w:start w:val="4"/>
      <w:numFmt w:val="upperRoman"/>
      <w:lvlText w:val="%1."/>
      <w:lvlJc w:val="left"/>
      <w:pPr>
        <w:ind w:left="1440" w:hanging="720"/>
      </w:pPr>
      <w:rPr>
        <w:rFonts w:ascii="Montserrat ExtraBold" w:hAnsi="Montserrat ExtraBold" w:hint="default"/>
        <w:color w:val="FF7619" w:themeColor="accen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33F15"/>
    <w:multiLevelType w:val="hybridMultilevel"/>
    <w:tmpl w:val="9DD8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0D29" w:themeColor="text1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5084E"/>
    <w:multiLevelType w:val="hybridMultilevel"/>
    <w:tmpl w:val="A8C64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F14A0"/>
    <w:multiLevelType w:val="hybridMultilevel"/>
    <w:tmpl w:val="E7568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1600338">
    <w:abstractNumId w:val="5"/>
  </w:num>
  <w:num w:numId="2" w16cid:durableId="1516797675">
    <w:abstractNumId w:val="3"/>
  </w:num>
  <w:num w:numId="3" w16cid:durableId="1376083068">
    <w:abstractNumId w:val="8"/>
  </w:num>
  <w:num w:numId="4" w16cid:durableId="1637489518">
    <w:abstractNumId w:val="19"/>
  </w:num>
  <w:num w:numId="5" w16cid:durableId="1047920890">
    <w:abstractNumId w:val="13"/>
  </w:num>
  <w:num w:numId="6" w16cid:durableId="1494836141">
    <w:abstractNumId w:val="18"/>
  </w:num>
  <w:num w:numId="7" w16cid:durableId="1379012691">
    <w:abstractNumId w:val="26"/>
  </w:num>
  <w:num w:numId="8" w16cid:durableId="567306570">
    <w:abstractNumId w:val="9"/>
  </w:num>
  <w:num w:numId="9" w16cid:durableId="1494101260">
    <w:abstractNumId w:val="34"/>
  </w:num>
  <w:num w:numId="10" w16cid:durableId="444691045">
    <w:abstractNumId w:val="32"/>
  </w:num>
  <w:num w:numId="11" w16cid:durableId="1066299079">
    <w:abstractNumId w:val="14"/>
  </w:num>
  <w:num w:numId="12" w16cid:durableId="1580015829">
    <w:abstractNumId w:val="35"/>
  </w:num>
  <w:num w:numId="13" w16cid:durableId="1554120921">
    <w:abstractNumId w:val="10"/>
  </w:num>
  <w:num w:numId="14" w16cid:durableId="1044595502">
    <w:abstractNumId w:val="17"/>
  </w:num>
  <w:num w:numId="15" w16cid:durableId="1830780555">
    <w:abstractNumId w:val="21"/>
  </w:num>
  <w:num w:numId="16" w16cid:durableId="311375155">
    <w:abstractNumId w:val="4"/>
  </w:num>
  <w:num w:numId="17" w16cid:durableId="1838764440">
    <w:abstractNumId w:val="11"/>
  </w:num>
  <w:num w:numId="18" w16cid:durableId="1434665022">
    <w:abstractNumId w:val="33"/>
  </w:num>
  <w:num w:numId="19" w16cid:durableId="1744447216">
    <w:abstractNumId w:val="23"/>
  </w:num>
  <w:num w:numId="20" w16cid:durableId="1373379588">
    <w:abstractNumId w:val="24"/>
  </w:num>
  <w:num w:numId="21" w16cid:durableId="767847807">
    <w:abstractNumId w:val="36"/>
  </w:num>
  <w:num w:numId="22" w16cid:durableId="1967151335">
    <w:abstractNumId w:val="16"/>
  </w:num>
  <w:num w:numId="23" w16cid:durableId="1157381732">
    <w:abstractNumId w:val="0"/>
  </w:num>
  <w:num w:numId="24" w16cid:durableId="1005863133">
    <w:abstractNumId w:val="25"/>
  </w:num>
  <w:num w:numId="25" w16cid:durableId="1653833412">
    <w:abstractNumId w:val="7"/>
  </w:num>
  <w:num w:numId="26" w16cid:durableId="2028755083">
    <w:abstractNumId w:val="12"/>
  </w:num>
  <w:num w:numId="27" w16cid:durableId="1589341601">
    <w:abstractNumId w:val="31"/>
  </w:num>
  <w:num w:numId="28" w16cid:durableId="251937767">
    <w:abstractNumId w:val="19"/>
  </w:num>
  <w:num w:numId="29" w16cid:durableId="82997795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56928506">
    <w:abstractNumId w:val="15"/>
  </w:num>
  <w:num w:numId="31" w16cid:durableId="2128230922">
    <w:abstractNumId w:val="37"/>
  </w:num>
  <w:num w:numId="32" w16cid:durableId="1068652558">
    <w:abstractNumId w:val="20"/>
  </w:num>
  <w:num w:numId="33" w16cid:durableId="1233781995">
    <w:abstractNumId w:val="27"/>
  </w:num>
  <w:num w:numId="34" w16cid:durableId="2057847115">
    <w:abstractNumId w:val="6"/>
  </w:num>
  <w:num w:numId="35" w16cid:durableId="1556744338">
    <w:abstractNumId w:val="30"/>
  </w:num>
  <w:num w:numId="36" w16cid:durableId="706217017">
    <w:abstractNumId w:val="1"/>
  </w:num>
  <w:num w:numId="37" w16cid:durableId="495268245">
    <w:abstractNumId w:val="2"/>
  </w:num>
  <w:num w:numId="38" w16cid:durableId="1509713389">
    <w:abstractNumId w:val="28"/>
  </w:num>
  <w:num w:numId="39" w16cid:durableId="950817321">
    <w:abstractNumId w:val="22"/>
  </w:num>
  <w:num w:numId="40" w16cid:durableId="87018994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BA"/>
    <w:rsid w:val="0000288D"/>
    <w:rsid w:val="000206AC"/>
    <w:rsid w:val="00022E66"/>
    <w:rsid w:val="0002482E"/>
    <w:rsid w:val="00033DF4"/>
    <w:rsid w:val="0004518A"/>
    <w:rsid w:val="00045CB1"/>
    <w:rsid w:val="0004649B"/>
    <w:rsid w:val="00050324"/>
    <w:rsid w:val="000518E4"/>
    <w:rsid w:val="00060D66"/>
    <w:rsid w:val="0006212E"/>
    <w:rsid w:val="00063E56"/>
    <w:rsid w:val="000653F2"/>
    <w:rsid w:val="000668C4"/>
    <w:rsid w:val="000709C3"/>
    <w:rsid w:val="0007128C"/>
    <w:rsid w:val="000725EB"/>
    <w:rsid w:val="00072CEB"/>
    <w:rsid w:val="00081F2E"/>
    <w:rsid w:val="00082C2B"/>
    <w:rsid w:val="000843F3"/>
    <w:rsid w:val="0009475D"/>
    <w:rsid w:val="00095396"/>
    <w:rsid w:val="000A0150"/>
    <w:rsid w:val="000A2EF8"/>
    <w:rsid w:val="000B5E36"/>
    <w:rsid w:val="000B7973"/>
    <w:rsid w:val="000C08C1"/>
    <w:rsid w:val="000C3B15"/>
    <w:rsid w:val="000D28D9"/>
    <w:rsid w:val="000D55D7"/>
    <w:rsid w:val="000E1B34"/>
    <w:rsid w:val="000E63C9"/>
    <w:rsid w:val="00106E2F"/>
    <w:rsid w:val="00112091"/>
    <w:rsid w:val="00114920"/>
    <w:rsid w:val="0012185F"/>
    <w:rsid w:val="00123FDB"/>
    <w:rsid w:val="00130E9D"/>
    <w:rsid w:val="0014125C"/>
    <w:rsid w:val="001479EA"/>
    <w:rsid w:val="00150A6D"/>
    <w:rsid w:val="00157D22"/>
    <w:rsid w:val="00174B13"/>
    <w:rsid w:val="00181120"/>
    <w:rsid w:val="001826CD"/>
    <w:rsid w:val="00185B35"/>
    <w:rsid w:val="00187175"/>
    <w:rsid w:val="0019092E"/>
    <w:rsid w:val="00192934"/>
    <w:rsid w:val="001944CB"/>
    <w:rsid w:val="001A5596"/>
    <w:rsid w:val="001B06A5"/>
    <w:rsid w:val="001C02C7"/>
    <w:rsid w:val="001C1503"/>
    <w:rsid w:val="001E2710"/>
    <w:rsid w:val="001F26D0"/>
    <w:rsid w:val="001F2BC8"/>
    <w:rsid w:val="001F37A3"/>
    <w:rsid w:val="001F5F6B"/>
    <w:rsid w:val="0020080D"/>
    <w:rsid w:val="002071F1"/>
    <w:rsid w:val="002076DE"/>
    <w:rsid w:val="00212061"/>
    <w:rsid w:val="002132F0"/>
    <w:rsid w:val="00217704"/>
    <w:rsid w:val="00222F77"/>
    <w:rsid w:val="0023011C"/>
    <w:rsid w:val="00237145"/>
    <w:rsid w:val="00243EBC"/>
    <w:rsid w:val="00244BE1"/>
    <w:rsid w:val="00245D9B"/>
    <w:rsid w:val="00246A35"/>
    <w:rsid w:val="002472F3"/>
    <w:rsid w:val="002508B8"/>
    <w:rsid w:val="00250A3D"/>
    <w:rsid w:val="00251423"/>
    <w:rsid w:val="0025447E"/>
    <w:rsid w:val="00255308"/>
    <w:rsid w:val="002556F0"/>
    <w:rsid w:val="00257CE9"/>
    <w:rsid w:val="002629AD"/>
    <w:rsid w:val="00271D39"/>
    <w:rsid w:val="00277F80"/>
    <w:rsid w:val="00284348"/>
    <w:rsid w:val="00290A23"/>
    <w:rsid w:val="002B0ED7"/>
    <w:rsid w:val="002D015A"/>
    <w:rsid w:val="002D25BB"/>
    <w:rsid w:val="002E45D6"/>
    <w:rsid w:val="002F5177"/>
    <w:rsid w:val="002F51F5"/>
    <w:rsid w:val="00302489"/>
    <w:rsid w:val="00305A36"/>
    <w:rsid w:val="003104BE"/>
    <w:rsid w:val="00312137"/>
    <w:rsid w:val="00320C52"/>
    <w:rsid w:val="003258BB"/>
    <w:rsid w:val="00330359"/>
    <w:rsid w:val="0033762F"/>
    <w:rsid w:val="0034619E"/>
    <w:rsid w:val="00346F1E"/>
    <w:rsid w:val="003516A2"/>
    <w:rsid w:val="00353B07"/>
    <w:rsid w:val="00357145"/>
    <w:rsid w:val="00366C7E"/>
    <w:rsid w:val="00377389"/>
    <w:rsid w:val="00384EA3"/>
    <w:rsid w:val="00385CE4"/>
    <w:rsid w:val="003A39A1"/>
    <w:rsid w:val="003A4A2D"/>
    <w:rsid w:val="003A4DD5"/>
    <w:rsid w:val="003B1E99"/>
    <w:rsid w:val="003B7273"/>
    <w:rsid w:val="003C2191"/>
    <w:rsid w:val="003C2C79"/>
    <w:rsid w:val="003D10FF"/>
    <w:rsid w:val="003D3863"/>
    <w:rsid w:val="003D4043"/>
    <w:rsid w:val="003D69CA"/>
    <w:rsid w:val="003E1A86"/>
    <w:rsid w:val="003F3454"/>
    <w:rsid w:val="003F3CF5"/>
    <w:rsid w:val="003F53A9"/>
    <w:rsid w:val="004110DE"/>
    <w:rsid w:val="00417059"/>
    <w:rsid w:val="00420C07"/>
    <w:rsid w:val="00421562"/>
    <w:rsid w:val="004259B9"/>
    <w:rsid w:val="00426423"/>
    <w:rsid w:val="00427DE8"/>
    <w:rsid w:val="0043157B"/>
    <w:rsid w:val="0044085A"/>
    <w:rsid w:val="00445DB9"/>
    <w:rsid w:val="00450DAA"/>
    <w:rsid w:val="0045671E"/>
    <w:rsid w:val="00471B41"/>
    <w:rsid w:val="0047445C"/>
    <w:rsid w:val="00476D00"/>
    <w:rsid w:val="0047791B"/>
    <w:rsid w:val="0048510C"/>
    <w:rsid w:val="00492BA1"/>
    <w:rsid w:val="00492F63"/>
    <w:rsid w:val="00493D65"/>
    <w:rsid w:val="00495081"/>
    <w:rsid w:val="004A7387"/>
    <w:rsid w:val="004B1CA8"/>
    <w:rsid w:val="004B21A5"/>
    <w:rsid w:val="004C0E55"/>
    <w:rsid w:val="004C19B1"/>
    <w:rsid w:val="004C1B37"/>
    <w:rsid w:val="004C3299"/>
    <w:rsid w:val="004D028F"/>
    <w:rsid w:val="004D4AA5"/>
    <w:rsid w:val="004E237A"/>
    <w:rsid w:val="004E67B6"/>
    <w:rsid w:val="004F7F98"/>
    <w:rsid w:val="005037F0"/>
    <w:rsid w:val="00503B7C"/>
    <w:rsid w:val="00504B3D"/>
    <w:rsid w:val="00516A86"/>
    <w:rsid w:val="0052129B"/>
    <w:rsid w:val="005212C3"/>
    <w:rsid w:val="005275F6"/>
    <w:rsid w:val="00530880"/>
    <w:rsid w:val="00532832"/>
    <w:rsid w:val="00535A0B"/>
    <w:rsid w:val="005441A1"/>
    <w:rsid w:val="005520BC"/>
    <w:rsid w:val="00554EA8"/>
    <w:rsid w:val="00555B8A"/>
    <w:rsid w:val="0056282C"/>
    <w:rsid w:val="00572102"/>
    <w:rsid w:val="005741F0"/>
    <w:rsid w:val="005842D2"/>
    <w:rsid w:val="00591215"/>
    <w:rsid w:val="005A446E"/>
    <w:rsid w:val="005A515B"/>
    <w:rsid w:val="005A6FD0"/>
    <w:rsid w:val="005A7628"/>
    <w:rsid w:val="005A768C"/>
    <w:rsid w:val="005A785F"/>
    <w:rsid w:val="005B061F"/>
    <w:rsid w:val="005C318C"/>
    <w:rsid w:val="005C50EE"/>
    <w:rsid w:val="005D2B62"/>
    <w:rsid w:val="005D66F9"/>
    <w:rsid w:val="005D7C65"/>
    <w:rsid w:val="005E3017"/>
    <w:rsid w:val="005F1BB0"/>
    <w:rsid w:val="005F37B5"/>
    <w:rsid w:val="006011A0"/>
    <w:rsid w:val="006045C6"/>
    <w:rsid w:val="00604E43"/>
    <w:rsid w:val="006123BA"/>
    <w:rsid w:val="00614EAF"/>
    <w:rsid w:val="00623794"/>
    <w:rsid w:val="00627FEE"/>
    <w:rsid w:val="00630810"/>
    <w:rsid w:val="00637C6C"/>
    <w:rsid w:val="00640106"/>
    <w:rsid w:val="006435A0"/>
    <w:rsid w:val="0065532A"/>
    <w:rsid w:val="00656C4D"/>
    <w:rsid w:val="00656E05"/>
    <w:rsid w:val="00657747"/>
    <w:rsid w:val="006621ED"/>
    <w:rsid w:val="00663C5F"/>
    <w:rsid w:val="00670369"/>
    <w:rsid w:val="00680765"/>
    <w:rsid w:val="00692113"/>
    <w:rsid w:val="00697C45"/>
    <w:rsid w:val="006B5BF5"/>
    <w:rsid w:val="006C3D2F"/>
    <w:rsid w:val="006D47D8"/>
    <w:rsid w:val="006E3B24"/>
    <w:rsid w:val="006E4F02"/>
    <w:rsid w:val="006E5716"/>
    <w:rsid w:val="006E7BB6"/>
    <w:rsid w:val="00701247"/>
    <w:rsid w:val="0070128F"/>
    <w:rsid w:val="007043CC"/>
    <w:rsid w:val="00704D7D"/>
    <w:rsid w:val="007302B3"/>
    <w:rsid w:val="00730733"/>
    <w:rsid w:val="00730E3A"/>
    <w:rsid w:val="007329D7"/>
    <w:rsid w:val="00736AAF"/>
    <w:rsid w:val="00741201"/>
    <w:rsid w:val="0074381E"/>
    <w:rsid w:val="0075359F"/>
    <w:rsid w:val="00765B2A"/>
    <w:rsid w:val="00772F32"/>
    <w:rsid w:val="00773B5E"/>
    <w:rsid w:val="00783A34"/>
    <w:rsid w:val="007914FA"/>
    <w:rsid w:val="00794193"/>
    <w:rsid w:val="00795C12"/>
    <w:rsid w:val="007A0F98"/>
    <w:rsid w:val="007A220B"/>
    <w:rsid w:val="007B3535"/>
    <w:rsid w:val="007C56AA"/>
    <w:rsid w:val="007C6B52"/>
    <w:rsid w:val="007D16C5"/>
    <w:rsid w:val="007D61B0"/>
    <w:rsid w:val="007E1845"/>
    <w:rsid w:val="007F0162"/>
    <w:rsid w:val="007F04CA"/>
    <w:rsid w:val="007F2024"/>
    <w:rsid w:val="007F29AF"/>
    <w:rsid w:val="007F4237"/>
    <w:rsid w:val="0080675A"/>
    <w:rsid w:val="0082010D"/>
    <w:rsid w:val="00821360"/>
    <w:rsid w:val="0084009E"/>
    <w:rsid w:val="00852E9C"/>
    <w:rsid w:val="00854202"/>
    <w:rsid w:val="0085632C"/>
    <w:rsid w:val="00862FE4"/>
    <w:rsid w:val="0086389A"/>
    <w:rsid w:val="008734C3"/>
    <w:rsid w:val="0087605E"/>
    <w:rsid w:val="00884BEC"/>
    <w:rsid w:val="00884ECF"/>
    <w:rsid w:val="008869F0"/>
    <w:rsid w:val="008871BC"/>
    <w:rsid w:val="00893509"/>
    <w:rsid w:val="00895051"/>
    <w:rsid w:val="008B1FEE"/>
    <w:rsid w:val="008B70B0"/>
    <w:rsid w:val="008D029B"/>
    <w:rsid w:val="008D539C"/>
    <w:rsid w:val="008E2A7F"/>
    <w:rsid w:val="008F4181"/>
    <w:rsid w:val="00903C32"/>
    <w:rsid w:val="009105AE"/>
    <w:rsid w:val="00913C3B"/>
    <w:rsid w:val="00915F20"/>
    <w:rsid w:val="00916B16"/>
    <w:rsid w:val="009173B9"/>
    <w:rsid w:val="0093335D"/>
    <w:rsid w:val="0093613E"/>
    <w:rsid w:val="00943026"/>
    <w:rsid w:val="00966B81"/>
    <w:rsid w:val="00975A93"/>
    <w:rsid w:val="009820FA"/>
    <w:rsid w:val="00986443"/>
    <w:rsid w:val="00987041"/>
    <w:rsid w:val="009955C4"/>
    <w:rsid w:val="00996F77"/>
    <w:rsid w:val="00997BA7"/>
    <w:rsid w:val="009A0D16"/>
    <w:rsid w:val="009A42AB"/>
    <w:rsid w:val="009A7BD3"/>
    <w:rsid w:val="009B5E7D"/>
    <w:rsid w:val="009B76FA"/>
    <w:rsid w:val="009C168D"/>
    <w:rsid w:val="009C7720"/>
    <w:rsid w:val="009D06B3"/>
    <w:rsid w:val="009D3D65"/>
    <w:rsid w:val="009F4AD9"/>
    <w:rsid w:val="00A10051"/>
    <w:rsid w:val="00A101F2"/>
    <w:rsid w:val="00A1495A"/>
    <w:rsid w:val="00A23AFA"/>
    <w:rsid w:val="00A27335"/>
    <w:rsid w:val="00A27E7D"/>
    <w:rsid w:val="00A300C6"/>
    <w:rsid w:val="00A31B3E"/>
    <w:rsid w:val="00A364A8"/>
    <w:rsid w:val="00A4432C"/>
    <w:rsid w:val="00A46063"/>
    <w:rsid w:val="00A532F3"/>
    <w:rsid w:val="00A77475"/>
    <w:rsid w:val="00A8489E"/>
    <w:rsid w:val="00A93529"/>
    <w:rsid w:val="00AB28C6"/>
    <w:rsid w:val="00AB38A5"/>
    <w:rsid w:val="00AB3D47"/>
    <w:rsid w:val="00AC29F3"/>
    <w:rsid w:val="00AE6669"/>
    <w:rsid w:val="00AF6D72"/>
    <w:rsid w:val="00B17C32"/>
    <w:rsid w:val="00B200FE"/>
    <w:rsid w:val="00B231E5"/>
    <w:rsid w:val="00B42E81"/>
    <w:rsid w:val="00B42EF3"/>
    <w:rsid w:val="00B50B2F"/>
    <w:rsid w:val="00B5148D"/>
    <w:rsid w:val="00B51726"/>
    <w:rsid w:val="00B52EF5"/>
    <w:rsid w:val="00B55705"/>
    <w:rsid w:val="00B579AE"/>
    <w:rsid w:val="00B63EDC"/>
    <w:rsid w:val="00B85664"/>
    <w:rsid w:val="00B87CB9"/>
    <w:rsid w:val="00B908AA"/>
    <w:rsid w:val="00B91704"/>
    <w:rsid w:val="00BA3981"/>
    <w:rsid w:val="00BA3ADA"/>
    <w:rsid w:val="00BA5B66"/>
    <w:rsid w:val="00BC33EC"/>
    <w:rsid w:val="00BD09F5"/>
    <w:rsid w:val="00BD121B"/>
    <w:rsid w:val="00BD4297"/>
    <w:rsid w:val="00BE07CB"/>
    <w:rsid w:val="00BE3805"/>
    <w:rsid w:val="00BE582C"/>
    <w:rsid w:val="00BF31DC"/>
    <w:rsid w:val="00C00622"/>
    <w:rsid w:val="00C02246"/>
    <w:rsid w:val="00C02B87"/>
    <w:rsid w:val="00C038FA"/>
    <w:rsid w:val="00C054A6"/>
    <w:rsid w:val="00C07868"/>
    <w:rsid w:val="00C1101F"/>
    <w:rsid w:val="00C16AB7"/>
    <w:rsid w:val="00C4086D"/>
    <w:rsid w:val="00C60072"/>
    <w:rsid w:val="00C628C0"/>
    <w:rsid w:val="00C76D3D"/>
    <w:rsid w:val="00C80BA7"/>
    <w:rsid w:val="00CA0131"/>
    <w:rsid w:val="00CA1896"/>
    <w:rsid w:val="00CA3704"/>
    <w:rsid w:val="00CA5E22"/>
    <w:rsid w:val="00CB2015"/>
    <w:rsid w:val="00CB4EB6"/>
    <w:rsid w:val="00CB5B28"/>
    <w:rsid w:val="00CC4305"/>
    <w:rsid w:val="00CE4F38"/>
    <w:rsid w:val="00CE64CA"/>
    <w:rsid w:val="00CF0543"/>
    <w:rsid w:val="00CF47D2"/>
    <w:rsid w:val="00CF5371"/>
    <w:rsid w:val="00CF5D34"/>
    <w:rsid w:val="00D011CE"/>
    <w:rsid w:val="00D031AD"/>
    <w:rsid w:val="00D0323A"/>
    <w:rsid w:val="00D0559F"/>
    <w:rsid w:val="00D077E9"/>
    <w:rsid w:val="00D22E01"/>
    <w:rsid w:val="00D27186"/>
    <w:rsid w:val="00D36400"/>
    <w:rsid w:val="00D42CB7"/>
    <w:rsid w:val="00D4452E"/>
    <w:rsid w:val="00D44AE6"/>
    <w:rsid w:val="00D522C1"/>
    <w:rsid w:val="00D5413D"/>
    <w:rsid w:val="00D570A9"/>
    <w:rsid w:val="00D70D02"/>
    <w:rsid w:val="00D758DE"/>
    <w:rsid w:val="00D770C7"/>
    <w:rsid w:val="00D825E1"/>
    <w:rsid w:val="00D84407"/>
    <w:rsid w:val="00D84E33"/>
    <w:rsid w:val="00D86945"/>
    <w:rsid w:val="00D90290"/>
    <w:rsid w:val="00D955C9"/>
    <w:rsid w:val="00D97EA8"/>
    <w:rsid w:val="00DB1277"/>
    <w:rsid w:val="00DB3A36"/>
    <w:rsid w:val="00DB40BC"/>
    <w:rsid w:val="00DB750A"/>
    <w:rsid w:val="00DD152F"/>
    <w:rsid w:val="00DE213F"/>
    <w:rsid w:val="00DE30C6"/>
    <w:rsid w:val="00DE3BD9"/>
    <w:rsid w:val="00DE4CC2"/>
    <w:rsid w:val="00DF027C"/>
    <w:rsid w:val="00DF2C0C"/>
    <w:rsid w:val="00DF4EDC"/>
    <w:rsid w:val="00DF7321"/>
    <w:rsid w:val="00E00A32"/>
    <w:rsid w:val="00E01D22"/>
    <w:rsid w:val="00E14B22"/>
    <w:rsid w:val="00E17936"/>
    <w:rsid w:val="00E20A63"/>
    <w:rsid w:val="00E22ACD"/>
    <w:rsid w:val="00E32408"/>
    <w:rsid w:val="00E450BF"/>
    <w:rsid w:val="00E4762F"/>
    <w:rsid w:val="00E52CD7"/>
    <w:rsid w:val="00E57DBE"/>
    <w:rsid w:val="00E6075F"/>
    <w:rsid w:val="00E620B0"/>
    <w:rsid w:val="00E63184"/>
    <w:rsid w:val="00E6423C"/>
    <w:rsid w:val="00E66150"/>
    <w:rsid w:val="00E77A7B"/>
    <w:rsid w:val="00E81B40"/>
    <w:rsid w:val="00E841EE"/>
    <w:rsid w:val="00E85B63"/>
    <w:rsid w:val="00E9059F"/>
    <w:rsid w:val="00EA46D2"/>
    <w:rsid w:val="00EA4B6D"/>
    <w:rsid w:val="00EB069E"/>
    <w:rsid w:val="00EC6847"/>
    <w:rsid w:val="00ED0AA6"/>
    <w:rsid w:val="00ED140C"/>
    <w:rsid w:val="00ED3658"/>
    <w:rsid w:val="00ED6E2B"/>
    <w:rsid w:val="00EE1BD0"/>
    <w:rsid w:val="00EF3370"/>
    <w:rsid w:val="00EF555B"/>
    <w:rsid w:val="00EF6180"/>
    <w:rsid w:val="00F027BB"/>
    <w:rsid w:val="00F04BDF"/>
    <w:rsid w:val="00F11760"/>
    <w:rsid w:val="00F11DCF"/>
    <w:rsid w:val="00F12ED9"/>
    <w:rsid w:val="00F162EA"/>
    <w:rsid w:val="00F418E9"/>
    <w:rsid w:val="00F445AB"/>
    <w:rsid w:val="00F514D9"/>
    <w:rsid w:val="00F52D27"/>
    <w:rsid w:val="00F57550"/>
    <w:rsid w:val="00F576E1"/>
    <w:rsid w:val="00F61787"/>
    <w:rsid w:val="00F83527"/>
    <w:rsid w:val="00F842BF"/>
    <w:rsid w:val="00F84FE0"/>
    <w:rsid w:val="00FA367B"/>
    <w:rsid w:val="00FA3919"/>
    <w:rsid w:val="00FB1D08"/>
    <w:rsid w:val="00FB5178"/>
    <w:rsid w:val="00FC3A7B"/>
    <w:rsid w:val="00FC63C3"/>
    <w:rsid w:val="00FD583F"/>
    <w:rsid w:val="00FD7488"/>
    <w:rsid w:val="00FE051F"/>
    <w:rsid w:val="00FE2E8D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298B0"/>
  <w15:docId w15:val="{99E5A615-AAEF-463D-9D37-FEC1CC7B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3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1CE"/>
    <w:pPr>
      <w:spacing w:after="0"/>
    </w:pPr>
    <w:rPr>
      <w:rFonts w:eastAsiaTheme="minorEastAsia"/>
      <w:b/>
      <w:color w:val="FF5511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CB39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FF5511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FF5511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CB39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FF5511" w:themeColor="text2"/>
      <w:sz w:val="36"/>
      <w:szCs w:val="26"/>
    </w:rPr>
  </w:style>
  <w:style w:type="table" w:styleId="TableGrid">
    <w:name w:val="Table Grid"/>
    <w:basedOn w:val="Table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FF5511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FF5511" w:themeColor="text2"/>
      <w:sz w:val="28"/>
      <w:szCs w:val="22"/>
    </w:rPr>
  </w:style>
  <w:style w:type="paragraph" w:styleId="ListParagraph">
    <w:name w:val="List Paragraph"/>
    <w:basedOn w:val="Normal"/>
    <w:uiPriority w:val="34"/>
    <w:qFormat/>
    <w:rsid w:val="0025447E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</w:rPr>
  </w:style>
  <w:style w:type="character" w:styleId="Emphasis">
    <w:name w:val="Emphasis"/>
    <w:basedOn w:val="DefaultParagraphFont"/>
    <w:uiPriority w:val="20"/>
    <w:qFormat/>
    <w:rsid w:val="0025447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447E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5447E"/>
  </w:style>
  <w:style w:type="paragraph" w:styleId="NoSpacing">
    <w:name w:val="No Spacing"/>
    <w:aliases w:val="No Indent"/>
    <w:uiPriority w:val="3"/>
    <w:qFormat/>
    <w:rsid w:val="00EF6180"/>
    <w:pPr>
      <w:spacing w:after="0" w:line="480" w:lineRule="auto"/>
    </w:pPr>
    <w:rPr>
      <w:rFonts w:eastAsiaTheme="minorEastAsia"/>
      <w:lang w:eastAsia="ja-JP"/>
    </w:rPr>
  </w:style>
  <w:style w:type="table" w:styleId="GridTable4">
    <w:name w:val="Grid Table 4"/>
    <w:basedOn w:val="TableNormal"/>
    <w:uiPriority w:val="49"/>
    <w:rsid w:val="00B55705"/>
    <w:pPr>
      <w:spacing w:after="0" w:line="240" w:lineRule="auto"/>
    </w:pPr>
    <w:rPr>
      <w:rFonts w:eastAsiaTheme="minorEastAsia"/>
      <w:sz w:val="22"/>
      <w:szCs w:val="20"/>
      <w:lang w:eastAsia="zh-CN" w:bidi="hi-IN"/>
    </w:rPr>
    <w:tblPr>
      <w:tblStyleRowBandSize w:val="1"/>
      <w:tblStyleColBandSize w:val="1"/>
      <w:tblInd w:w="0" w:type="nil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E2710"/>
    <w:pPr>
      <w:keepLines/>
      <w:spacing w:after="0" w:line="259" w:lineRule="auto"/>
      <w:outlineLvl w:val="9"/>
    </w:pPr>
    <w:rPr>
      <w:b w:val="0"/>
      <w:color w:val="D15400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E2710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E2710"/>
    <w:pPr>
      <w:spacing w:after="100" w:line="259" w:lineRule="auto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E2710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257CE9"/>
    <w:rPr>
      <w:color w:val="00FF9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C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apanel.com/script/install-ubuntu_6.0_en.sh%20&amp;&amp;%20sudo%20bash%20install.sh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A80737A8A64275B1C8383AFAED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F77E8-057C-4D4C-90B2-45850E7C99D5}"/>
      </w:docPartPr>
      <w:docPartBody>
        <w:p w:rsidR="00CD1A7E" w:rsidRDefault="00D313BF">
          <w:pPr>
            <w:pStyle w:val="3CA80737A8A64275B1C8383AFAEDBA9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Montserrat SemiBold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uprum">
    <w:altName w:val="Calibri"/>
    <w:charset w:val="00"/>
    <w:family w:val="auto"/>
    <w:pitch w:val="variable"/>
    <w:sig w:usb0="20000207" w:usb1="00000000" w:usb2="0000000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BF"/>
    <w:rsid w:val="00232225"/>
    <w:rsid w:val="002412B9"/>
    <w:rsid w:val="002642B9"/>
    <w:rsid w:val="002708C4"/>
    <w:rsid w:val="002C7602"/>
    <w:rsid w:val="003F011B"/>
    <w:rsid w:val="00433E12"/>
    <w:rsid w:val="00495F20"/>
    <w:rsid w:val="0061040E"/>
    <w:rsid w:val="00663360"/>
    <w:rsid w:val="00700E2C"/>
    <w:rsid w:val="00732753"/>
    <w:rsid w:val="00782181"/>
    <w:rsid w:val="00782E60"/>
    <w:rsid w:val="007D76C0"/>
    <w:rsid w:val="00873893"/>
    <w:rsid w:val="0090546D"/>
    <w:rsid w:val="0091062F"/>
    <w:rsid w:val="00946A42"/>
    <w:rsid w:val="00966B4C"/>
    <w:rsid w:val="00B708A7"/>
    <w:rsid w:val="00B9534C"/>
    <w:rsid w:val="00C23ECE"/>
    <w:rsid w:val="00C734E2"/>
    <w:rsid w:val="00CA2C8A"/>
    <w:rsid w:val="00CD1A7E"/>
    <w:rsid w:val="00D313BF"/>
    <w:rsid w:val="00D85526"/>
    <w:rsid w:val="00D916DB"/>
    <w:rsid w:val="00DD556F"/>
    <w:rsid w:val="00DD7050"/>
    <w:rsid w:val="00DD7E73"/>
    <w:rsid w:val="00E05243"/>
    <w:rsid w:val="00ED28B8"/>
    <w:rsid w:val="00ED314C"/>
    <w:rsid w:val="00F1586D"/>
    <w:rsid w:val="00F244FD"/>
    <w:rsid w:val="00F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3CA80737A8A64275B1C8383AFAEDBA90">
    <w:name w:val="3CA80737A8A64275B1C8383AFAEDBA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5">
      <a:dk1>
        <a:srgbClr val="0F0D29"/>
      </a:dk1>
      <a:lt1>
        <a:srgbClr val="FFFFFF"/>
      </a:lt1>
      <a:dk2>
        <a:srgbClr val="FF5511"/>
      </a:dk2>
      <a:lt2>
        <a:srgbClr val="E7E6E6"/>
      </a:lt2>
      <a:accent1>
        <a:srgbClr val="FF7619"/>
      </a:accent1>
      <a:accent2>
        <a:srgbClr val="FFC000"/>
      </a:accent2>
      <a:accent3>
        <a:srgbClr val="FFCC66"/>
      </a:accent3>
      <a:accent4>
        <a:srgbClr val="FFFF99"/>
      </a:accent4>
      <a:accent5>
        <a:srgbClr val="FBCB9F"/>
      </a:accent5>
      <a:accent6>
        <a:srgbClr val="FF6600"/>
      </a:accent6>
      <a:hlink>
        <a:srgbClr val="00FF99"/>
      </a:hlink>
      <a:folHlink>
        <a:srgbClr val="7030A0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50A7A-2149-422A-B4C2-AE12CB88E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19</TotalTime>
  <Pages>7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gulugulu</dc:creator>
  <cp:keywords/>
  <dc:description/>
  <cp:lastModifiedBy>Long Lê</cp:lastModifiedBy>
  <cp:revision>30</cp:revision>
  <cp:lastPrinted>2021-12-02T11:37:00Z</cp:lastPrinted>
  <dcterms:created xsi:type="dcterms:W3CDTF">2022-01-10T10:28:00Z</dcterms:created>
  <dcterms:modified xsi:type="dcterms:W3CDTF">2022-04-08T10:07:00Z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